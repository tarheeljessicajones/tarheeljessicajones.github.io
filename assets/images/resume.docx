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20"/>
        <w:tblW w:w="53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4284"/>
      </w:tblGrid>
      <w:tr w:rsidR="00E5521B" w:rsidRPr="00565B06" w:rsidTr="003E4C05">
        <w:trPr>
          <w:trHeight w:hRule="exact" w:val="2517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790C0A" w:rsidP="0000281C">
            <w:pPr>
              <w:pStyle w:val="Title"/>
            </w:pPr>
            <w:r>
              <w:t>JEssica</w:t>
            </w:r>
          </w:p>
          <w:p w:rsidR="00FE18B2" w:rsidRPr="00565B06" w:rsidRDefault="00790C0A" w:rsidP="0000281C">
            <w:pPr>
              <w:pStyle w:val="Subtitle"/>
            </w:pPr>
            <w:r>
              <w:t>Jones</w:t>
            </w:r>
          </w:p>
        </w:tc>
        <w:tc>
          <w:tcPr>
            <w:tcW w:w="4284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vertAnchor="page" w:horzAnchor="margin" w:tblpX="-90" w:tblpY="691"/>
              <w:tblOverlap w:val="never"/>
              <w:tblW w:w="7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50"/>
              <w:gridCol w:w="3750"/>
              <w:gridCol w:w="390"/>
            </w:tblGrid>
            <w:tr w:rsidR="000768AE" w:rsidRPr="009D0878" w:rsidTr="00151A31">
              <w:trPr>
                <w:trHeight w:val="117"/>
              </w:trPr>
              <w:tc>
                <w:tcPr>
                  <w:tcW w:w="3750" w:type="dxa"/>
                  <w:vAlign w:val="bottom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ntact information table"/>
                  </w:tblPr>
                  <w:tblGrid>
                    <w:gridCol w:w="3394"/>
                    <w:gridCol w:w="356"/>
                  </w:tblGrid>
                  <w:tr w:rsidR="000768AE" w:rsidRPr="009D0878" w:rsidTr="00F25C7F">
                    <w:tc>
                      <w:tcPr>
                        <w:tcW w:w="3394" w:type="dxa"/>
                        <w:tcMar>
                          <w:top w:w="0" w:type="dxa"/>
                          <w:left w:w="720" w:type="dxa"/>
                          <w:right w:w="29" w:type="dxa"/>
                        </w:tcMar>
                      </w:tcPr>
                      <w:p w:rsidR="000768AE" w:rsidRPr="009D0878" w:rsidRDefault="009B5FA2" w:rsidP="00C55346">
                        <w:pPr>
                          <w:pStyle w:val="ContactInfo"/>
                          <w:framePr w:hSpace="180" w:wrap="around" w:hAnchor="margin" w:y="-420"/>
                          <w:ind w:left="-270" w:hanging="180"/>
                        </w:pPr>
                        <w:sdt>
                          <w:sdtPr>
                            <w:alias w:val="Enter address:"/>
                            <w:tag w:val="Enter address:"/>
                            <w:id w:val="966779368"/>
                            <w:placeholder>
                              <w:docPart w:val="96708F0A69214E1E842CCCA73445BD9E"/>
                            </w:placeholder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15:appearance w15:val="hidden"/>
                            <w:text w:multiLine="1"/>
                          </w:sdtPr>
                          <w:sdtEndPr/>
                          <w:sdtContent>
                            <w:r w:rsidR="00F25C7F">
                              <w:t>5531 Hornaday Road, Unit B, Greensboro, NC 27409</w:t>
                            </w:r>
                            <w:r w:rsidR="000768AE">
                              <w:t xml:space="preserve"> </w:t>
                            </w:r>
                          </w:sdtContent>
                        </w:sdt>
                      </w:p>
                    </w:tc>
                    <w:tc>
                      <w:tcPr>
                        <w:tcW w:w="356" w:type="dxa"/>
                        <w:tcMar>
                          <w:top w:w="0" w:type="dxa"/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C55346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8A8AA5D" wp14:editId="499C65C9">
                                  <wp:extent cx="118872" cy="118872"/>
                                  <wp:effectExtent l="0" t="0" r="0" b="0"/>
                                  <wp:docPr id="9" name="Address icon" descr="Address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493 w 2846"/>
                                              <a:gd name="T1" fmla="*/ 23 h 2833"/>
                                              <a:gd name="T2" fmla="*/ 1607 w 2846"/>
                                              <a:gd name="T3" fmla="*/ 115 h 2833"/>
                                              <a:gd name="T4" fmla="*/ 1757 w 2846"/>
                                              <a:gd name="T5" fmla="*/ 256 h 2833"/>
                                              <a:gd name="T6" fmla="*/ 1931 w 2846"/>
                                              <a:gd name="T7" fmla="*/ 422 h 2833"/>
                                              <a:gd name="T8" fmla="*/ 2118 w 2846"/>
                                              <a:gd name="T9" fmla="*/ 603 h 2833"/>
                                              <a:gd name="T10" fmla="*/ 2306 w 2846"/>
                                              <a:gd name="T11" fmla="*/ 787 h 2833"/>
                                              <a:gd name="T12" fmla="*/ 2482 w 2846"/>
                                              <a:gd name="T13" fmla="*/ 960 h 2833"/>
                                              <a:gd name="T14" fmla="*/ 2637 w 2846"/>
                                              <a:gd name="T15" fmla="*/ 1113 h 2833"/>
                                              <a:gd name="T16" fmla="*/ 2757 w 2846"/>
                                              <a:gd name="T17" fmla="*/ 1234 h 2833"/>
                                              <a:gd name="T18" fmla="*/ 2829 w 2846"/>
                                              <a:gd name="T19" fmla="*/ 1310 h 2833"/>
                                              <a:gd name="T20" fmla="*/ 2757 w 2846"/>
                                              <a:gd name="T21" fmla="*/ 1334 h 2833"/>
                                              <a:gd name="T22" fmla="*/ 2584 w 2846"/>
                                              <a:gd name="T23" fmla="*/ 1340 h 2833"/>
                                              <a:gd name="T24" fmla="*/ 2467 w 2846"/>
                                              <a:gd name="T25" fmla="*/ 1345 h 2833"/>
                                              <a:gd name="T26" fmla="*/ 2467 w 2846"/>
                                              <a:gd name="T27" fmla="*/ 2566 h 2833"/>
                                              <a:gd name="T28" fmla="*/ 2448 w 2846"/>
                                              <a:gd name="T29" fmla="*/ 2716 h 2833"/>
                                              <a:gd name="T30" fmla="*/ 2383 w 2846"/>
                                              <a:gd name="T31" fmla="*/ 2796 h 2833"/>
                                              <a:gd name="T32" fmla="*/ 2256 w 2846"/>
                                              <a:gd name="T33" fmla="*/ 2830 h 2833"/>
                                              <a:gd name="T34" fmla="*/ 2157 w 2846"/>
                                              <a:gd name="T35" fmla="*/ 2833 h 2833"/>
                                              <a:gd name="T36" fmla="*/ 2039 w 2846"/>
                                              <a:gd name="T37" fmla="*/ 2830 h 2833"/>
                                              <a:gd name="T38" fmla="*/ 1925 w 2846"/>
                                              <a:gd name="T39" fmla="*/ 2822 h 2833"/>
                                              <a:gd name="T40" fmla="*/ 1858 w 2846"/>
                                              <a:gd name="T41" fmla="*/ 2769 h 2833"/>
                                              <a:gd name="T42" fmla="*/ 1831 w 2846"/>
                                              <a:gd name="T43" fmla="*/ 2639 h 2833"/>
                                              <a:gd name="T44" fmla="*/ 1825 w 2846"/>
                                              <a:gd name="T45" fmla="*/ 2460 h 2833"/>
                                              <a:gd name="T46" fmla="*/ 1822 w 2846"/>
                                              <a:gd name="T47" fmla="*/ 2273 h 2833"/>
                                              <a:gd name="T48" fmla="*/ 1821 w 2846"/>
                                              <a:gd name="T49" fmla="*/ 2076 h 2833"/>
                                              <a:gd name="T50" fmla="*/ 1821 w 2846"/>
                                              <a:gd name="T51" fmla="*/ 1908 h 2833"/>
                                              <a:gd name="T52" fmla="*/ 1822 w 2846"/>
                                              <a:gd name="T53" fmla="*/ 1807 h 2833"/>
                                              <a:gd name="T54" fmla="*/ 1811 w 2846"/>
                                              <a:gd name="T55" fmla="*/ 1707 h 2833"/>
                                              <a:gd name="T56" fmla="*/ 1750 w 2846"/>
                                              <a:gd name="T57" fmla="*/ 1631 h 2833"/>
                                              <a:gd name="T58" fmla="*/ 1651 w 2846"/>
                                              <a:gd name="T59" fmla="*/ 1592 h 2833"/>
                                              <a:gd name="T60" fmla="*/ 1529 w 2846"/>
                                              <a:gd name="T61" fmla="*/ 1579 h 2833"/>
                                              <a:gd name="T62" fmla="*/ 1398 w 2846"/>
                                              <a:gd name="T63" fmla="*/ 1577 h 2833"/>
                                              <a:gd name="T64" fmla="*/ 1253 w 2846"/>
                                              <a:gd name="T65" fmla="*/ 1586 h 2833"/>
                                              <a:gd name="T66" fmla="*/ 1129 w 2846"/>
                                              <a:gd name="T67" fmla="*/ 1617 h 2833"/>
                                              <a:gd name="T68" fmla="*/ 1041 w 2846"/>
                                              <a:gd name="T69" fmla="*/ 1678 h 2833"/>
                                              <a:gd name="T70" fmla="*/ 1010 w 2846"/>
                                              <a:gd name="T71" fmla="*/ 1778 h 2833"/>
                                              <a:gd name="T72" fmla="*/ 1011 w 2846"/>
                                              <a:gd name="T73" fmla="*/ 2427 h 2833"/>
                                              <a:gd name="T74" fmla="*/ 1009 w 2846"/>
                                              <a:gd name="T75" fmla="*/ 2697 h 2833"/>
                                              <a:gd name="T76" fmla="*/ 959 w 2846"/>
                                              <a:gd name="T77" fmla="*/ 2783 h 2833"/>
                                              <a:gd name="T78" fmla="*/ 845 w 2846"/>
                                              <a:gd name="T79" fmla="*/ 2822 h 2833"/>
                                              <a:gd name="T80" fmla="*/ 562 w 2846"/>
                                              <a:gd name="T81" fmla="*/ 2828 h 2833"/>
                                              <a:gd name="T82" fmla="*/ 444 w 2846"/>
                                              <a:gd name="T83" fmla="*/ 2793 h 2833"/>
                                              <a:gd name="T84" fmla="*/ 380 w 2846"/>
                                              <a:gd name="T85" fmla="*/ 2703 h 2833"/>
                                              <a:gd name="T86" fmla="*/ 372 w 2846"/>
                                              <a:gd name="T87" fmla="*/ 2285 h 2833"/>
                                              <a:gd name="T88" fmla="*/ 370 w 2846"/>
                                              <a:gd name="T89" fmla="*/ 1351 h 2833"/>
                                              <a:gd name="T90" fmla="*/ 308 w 2846"/>
                                              <a:gd name="T91" fmla="*/ 1352 h 2833"/>
                                              <a:gd name="T92" fmla="*/ 191 w 2846"/>
                                              <a:gd name="T93" fmla="*/ 1353 h 2833"/>
                                              <a:gd name="T94" fmla="*/ 73 w 2846"/>
                                              <a:gd name="T95" fmla="*/ 1352 h 2833"/>
                                              <a:gd name="T96" fmla="*/ 4 w 2846"/>
                                              <a:gd name="T97" fmla="*/ 1352 h 2833"/>
                                              <a:gd name="T98" fmla="*/ 26 w 2846"/>
                                              <a:gd name="T99" fmla="*/ 1319 h 2833"/>
                                              <a:gd name="T100" fmla="*/ 109 w 2846"/>
                                              <a:gd name="T101" fmla="*/ 1230 h 2833"/>
                                              <a:gd name="T102" fmla="*/ 236 w 2846"/>
                                              <a:gd name="T103" fmla="*/ 1097 h 2833"/>
                                              <a:gd name="T104" fmla="*/ 394 w 2846"/>
                                              <a:gd name="T105" fmla="*/ 934 h 2833"/>
                                              <a:gd name="T106" fmla="*/ 574 w 2846"/>
                                              <a:gd name="T107" fmla="*/ 753 h 2833"/>
                                              <a:gd name="T108" fmla="*/ 762 w 2846"/>
                                              <a:gd name="T109" fmla="*/ 566 h 2833"/>
                                              <a:gd name="T110" fmla="*/ 946 w 2846"/>
                                              <a:gd name="T111" fmla="*/ 383 h 2833"/>
                                              <a:gd name="T112" fmla="*/ 1116 w 2846"/>
                                              <a:gd name="T113" fmla="*/ 218 h 2833"/>
                                              <a:gd name="T114" fmla="*/ 1257 w 2846"/>
                                              <a:gd name="T115" fmla="*/ 81 h 2833"/>
                                              <a:gd name="T116" fmla="*/ 1367 w 2846"/>
                                              <a:gd name="T117" fmla="*/ 7 h 283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  <a:cxn ang="0">
                                                <a:pos x="T108" y="T109"/>
                                              </a:cxn>
                                              <a:cxn ang="0">
                                                <a:pos x="T110" y="T111"/>
                                              </a:cxn>
                                              <a:cxn ang="0">
                                                <a:pos x="T112" y="T113"/>
                                              </a:cxn>
                                              <a:cxn ang="0">
                                                <a:pos x="T114" y="T115"/>
                                              </a:cxn>
                                              <a:cxn ang="0">
                                                <a:pos x="T116" y="T11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846" h="2833">
                                                <a:moveTo>
                                                  <a:pt x="1418" y="0"/>
                                                </a:moveTo>
                                                <a:lnTo>
                                                  <a:pt x="1443" y="3"/>
                                                </a:lnTo>
                                                <a:lnTo>
                                                  <a:pt x="1468" y="11"/>
                                                </a:lnTo>
                                                <a:lnTo>
                                                  <a:pt x="1493" y="23"/>
                                                </a:lnTo>
                                                <a:lnTo>
                                                  <a:pt x="1520" y="39"/>
                                                </a:lnTo>
                                                <a:lnTo>
                                                  <a:pt x="1547" y="60"/>
                                                </a:lnTo>
                                                <a:lnTo>
                                                  <a:pt x="1575" y="85"/>
                                                </a:lnTo>
                                                <a:lnTo>
                                                  <a:pt x="1607" y="115"/>
                                                </a:lnTo>
                                                <a:lnTo>
                                                  <a:pt x="1642" y="147"/>
                                                </a:lnTo>
                                                <a:lnTo>
                                                  <a:pt x="1678" y="181"/>
                                                </a:lnTo>
                                                <a:lnTo>
                                                  <a:pt x="1717" y="218"/>
                                                </a:lnTo>
                                                <a:lnTo>
                                                  <a:pt x="1757" y="256"/>
                                                </a:lnTo>
                                                <a:lnTo>
                                                  <a:pt x="1799" y="295"/>
                                                </a:lnTo>
                                                <a:lnTo>
                                                  <a:pt x="1842" y="337"/>
                                                </a:lnTo>
                                                <a:lnTo>
                                                  <a:pt x="1886" y="379"/>
                                                </a:lnTo>
                                                <a:lnTo>
                                                  <a:pt x="1931" y="422"/>
                                                </a:lnTo>
                                                <a:lnTo>
                                                  <a:pt x="1977" y="467"/>
                                                </a:lnTo>
                                                <a:lnTo>
                                                  <a:pt x="2024" y="512"/>
                                                </a:lnTo>
                                                <a:lnTo>
                                                  <a:pt x="2071" y="558"/>
                                                </a:lnTo>
                                                <a:lnTo>
                                                  <a:pt x="2118" y="603"/>
                                                </a:lnTo>
                                                <a:lnTo>
                                                  <a:pt x="2165" y="649"/>
                                                </a:lnTo>
                                                <a:lnTo>
                                                  <a:pt x="2213" y="695"/>
                                                </a:lnTo>
                                                <a:lnTo>
                                                  <a:pt x="2259" y="741"/>
                                                </a:lnTo>
                                                <a:lnTo>
                                                  <a:pt x="2306" y="787"/>
                                                </a:lnTo>
                                                <a:lnTo>
                                                  <a:pt x="2351" y="831"/>
                                                </a:lnTo>
                                                <a:lnTo>
                                                  <a:pt x="2397" y="875"/>
                                                </a:lnTo>
                                                <a:lnTo>
                                                  <a:pt x="2440" y="918"/>
                                                </a:lnTo>
                                                <a:lnTo>
                                                  <a:pt x="2482" y="960"/>
                                                </a:lnTo>
                                                <a:lnTo>
                                                  <a:pt x="2524" y="1001"/>
                                                </a:lnTo>
                                                <a:lnTo>
                                                  <a:pt x="2563" y="1040"/>
                                                </a:lnTo>
                                                <a:lnTo>
                                                  <a:pt x="2601" y="1077"/>
                                                </a:lnTo>
                                                <a:lnTo>
                                                  <a:pt x="2637" y="1113"/>
                                                </a:lnTo>
                                                <a:lnTo>
                                                  <a:pt x="2671" y="1147"/>
                                                </a:lnTo>
                                                <a:lnTo>
                                                  <a:pt x="2702" y="1178"/>
                                                </a:lnTo>
                                                <a:lnTo>
                                                  <a:pt x="2731" y="1207"/>
                                                </a:lnTo>
                                                <a:lnTo>
                                                  <a:pt x="2757" y="1234"/>
                                                </a:lnTo>
                                                <a:lnTo>
                                                  <a:pt x="2780" y="1257"/>
                                                </a:lnTo>
                                                <a:lnTo>
                                                  <a:pt x="2800" y="1278"/>
                                                </a:lnTo>
                                                <a:lnTo>
                                                  <a:pt x="2816" y="1296"/>
                                                </a:lnTo>
                                                <a:lnTo>
                                                  <a:pt x="2829" y="1310"/>
                                                </a:lnTo>
                                                <a:lnTo>
                                                  <a:pt x="2839" y="1321"/>
                                                </a:lnTo>
                                                <a:lnTo>
                                                  <a:pt x="2846" y="1329"/>
                                                </a:lnTo>
                                                <a:lnTo>
                                                  <a:pt x="2801" y="1332"/>
                                                </a:lnTo>
                                                <a:lnTo>
                                                  <a:pt x="2757" y="1334"/>
                                                </a:lnTo>
                                                <a:lnTo>
                                                  <a:pt x="2711" y="1336"/>
                                                </a:lnTo>
                                                <a:lnTo>
                                                  <a:pt x="2667" y="1338"/>
                                                </a:lnTo>
                                                <a:lnTo>
                                                  <a:pt x="2625" y="1339"/>
                                                </a:lnTo>
                                                <a:lnTo>
                                                  <a:pt x="2584" y="1340"/>
                                                </a:lnTo>
                                                <a:lnTo>
                                                  <a:pt x="2548" y="1341"/>
                                                </a:lnTo>
                                                <a:lnTo>
                                                  <a:pt x="2515" y="1342"/>
                                                </a:lnTo>
                                                <a:lnTo>
                                                  <a:pt x="2488" y="1343"/>
                                                </a:lnTo>
                                                <a:lnTo>
                                                  <a:pt x="2467" y="1345"/>
                                                </a:lnTo>
                                                <a:lnTo>
                                                  <a:pt x="2467" y="1478"/>
                                                </a:lnTo>
                                                <a:lnTo>
                                                  <a:pt x="2467" y="1613"/>
                                                </a:lnTo>
                                                <a:lnTo>
                                                  <a:pt x="2467" y="2513"/>
                                                </a:lnTo>
                                                <a:lnTo>
                                                  <a:pt x="2467" y="2566"/>
                                                </a:lnTo>
                                                <a:lnTo>
                                                  <a:pt x="2465" y="2611"/>
                                                </a:lnTo>
                                                <a:lnTo>
                                                  <a:pt x="2462" y="2651"/>
                                                </a:lnTo>
                                                <a:lnTo>
                                                  <a:pt x="2456" y="2686"/>
                                                </a:lnTo>
                                                <a:lnTo>
                                                  <a:pt x="2448" y="2716"/>
                                                </a:lnTo>
                                                <a:lnTo>
                                                  <a:pt x="2437" y="2741"/>
                                                </a:lnTo>
                                                <a:lnTo>
                                                  <a:pt x="2422" y="2763"/>
                                                </a:lnTo>
                                                <a:lnTo>
                                                  <a:pt x="2405" y="2781"/>
                                                </a:lnTo>
                                                <a:lnTo>
                                                  <a:pt x="2383" y="2796"/>
                                                </a:lnTo>
                                                <a:lnTo>
                                                  <a:pt x="2358" y="2808"/>
                                                </a:lnTo>
                                                <a:lnTo>
                                                  <a:pt x="2328" y="2817"/>
                                                </a:lnTo>
                                                <a:lnTo>
                                                  <a:pt x="2295" y="2824"/>
                                                </a:lnTo>
                                                <a:lnTo>
                                                  <a:pt x="2256" y="2830"/>
                                                </a:lnTo>
                                                <a:lnTo>
                                                  <a:pt x="2238" y="2832"/>
                                                </a:lnTo>
                                                <a:lnTo>
                                                  <a:pt x="2215" y="2833"/>
                                                </a:lnTo>
                                                <a:lnTo>
                                                  <a:pt x="2188" y="2833"/>
                                                </a:lnTo>
                                                <a:lnTo>
                                                  <a:pt x="2157" y="2833"/>
                                                </a:lnTo>
                                                <a:lnTo>
                                                  <a:pt x="2126" y="2832"/>
                                                </a:lnTo>
                                                <a:lnTo>
                                                  <a:pt x="2095" y="2831"/>
                                                </a:lnTo>
                                                <a:lnTo>
                                                  <a:pt x="2066" y="2831"/>
                                                </a:lnTo>
                                                <a:lnTo>
                                                  <a:pt x="2039" y="2830"/>
                                                </a:lnTo>
                                                <a:lnTo>
                                                  <a:pt x="2018" y="2830"/>
                                                </a:lnTo>
                                                <a:lnTo>
                                                  <a:pt x="1983" y="2829"/>
                                                </a:lnTo>
                                                <a:lnTo>
                                                  <a:pt x="1951" y="2827"/>
                                                </a:lnTo>
                                                <a:lnTo>
                                                  <a:pt x="1925" y="2822"/>
                                                </a:lnTo>
                                                <a:lnTo>
                                                  <a:pt x="1903" y="2814"/>
                                                </a:lnTo>
                                                <a:lnTo>
                                                  <a:pt x="1885" y="2803"/>
                                                </a:lnTo>
                                                <a:lnTo>
                                                  <a:pt x="1870" y="2788"/>
                                                </a:lnTo>
                                                <a:lnTo>
                                                  <a:pt x="1858" y="2769"/>
                                                </a:lnTo>
                                                <a:lnTo>
                                                  <a:pt x="1848" y="2744"/>
                                                </a:lnTo>
                                                <a:lnTo>
                                                  <a:pt x="1840" y="2715"/>
                                                </a:lnTo>
                                                <a:lnTo>
                                                  <a:pt x="1835" y="2680"/>
                                                </a:lnTo>
                                                <a:lnTo>
                                                  <a:pt x="1831" y="2639"/>
                                                </a:lnTo>
                                                <a:lnTo>
                                                  <a:pt x="1828" y="2591"/>
                                                </a:lnTo>
                                                <a:lnTo>
                                                  <a:pt x="1826" y="2536"/>
                                                </a:lnTo>
                                                <a:lnTo>
                                                  <a:pt x="1825" y="2500"/>
                                                </a:lnTo>
                                                <a:lnTo>
                                                  <a:pt x="1825" y="2460"/>
                                                </a:lnTo>
                                                <a:lnTo>
                                                  <a:pt x="1824" y="2416"/>
                                                </a:lnTo>
                                                <a:lnTo>
                                                  <a:pt x="1823" y="2370"/>
                                                </a:lnTo>
                                                <a:lnTo>
                                                  <a:pt x="1823" y="2323"/>
                                                </a:lnTo>
                                                <a:lnTo>
                                                  <a:pt x="1822" y="2273"/>
                                                </a:lnTo>
                                                <a:lnTo>
                                                  <a:pt x="1822" y="2224"/>
                                                </a:lnTo>
                                                <a:lnTo>
                                                  <a:pt x="1821" y="2173"/>
                                                </a:lnTo>
                                                <a:lnTo>
                                                  <a:pt x="1821" y="2124"/>
                                                </a:lnTo>
                                                <a:lnTo>
                                                  <a:pt x="1821" y="2076"/>
                                                </a:lnTo>
                                                <a:lnTo>
                                                  <a:pt x="1821" y="2030"/>
                                                </a:lnTo>
                                                <a:lnTo>
                                                  <a:pt x="1821" y="1985"/>
                                                </a:lnTo>
                                                <a:lnTo>
                                                  <a:pt x="1821" y="1945"/>
                                                </a:lnTo>
                                                <a:lnTo>
                                                  <a:pt x="1821" y="1908"/>
                                                </a:lnTo>
                                                <a:lnTo>
                                                  <a:pt x="1821" y="1874"/>
                                                </a:lnTo>
                                                <a:lnTo>
                                                  <a:pt x="1821" y="1846"/>
                                                </a:lnTo>
                                                <a:lnTo>
                                                  <a:pt x="1821" y="1823"/>
                                                </a:lnTo>
                                                <a:lnTo>
                                                  <a:pt x="1822" y="1807"/>
                                                </a:lnTo>
                                                <a:lnTo>
                                                  <a:pt x="1822" y="1797"/>
                                                </a:lnTo>
                                                <a:lnTo>
                                                  <a:pt x="1822" y="1763"/>
                                                </a:lnTo>
                                                <a:lnTo>
                                                  <a:pt x="1818" y="1733"/>
                                                </a:lnTo>
                                                <a:lnTo>
                                                  <a:pt x="1811" y="1707"/>
                                                </a:lnTo>
                                                <a:lnTo>
                                                  <a:pt x="1800" y="1684"/>
                                                </a:lnTo>
                                                <a:lnTo>
                                                  <a:pt x="1786" y="1664"/>
                                                </a:lnTo>
                                                <a:lnTo>
                                                  <a:pt x="1769" y="1646"/>
                                                </a:lnTo>
                                                <a:lnTo>
                                                  <a:pt x="1750" y="1631"/>
                                                </a:lnTo>
                                                <a:lnTo>
                                                  <a:pt x="1728" y="1618"/>
                                                </a:lnTo>
                                                <a:lnTo>
                                                  <a:pt x="1704" y="1608"/>
                                                </a:lnTo>
                                                <a:lnTo>
                                                  <a:pt x="1678" y="1599"/>
                                                </a:lnTo>
                                                <a:lnTo>
                                                  <a:pt x="1651" y="1592"/>
                                                </a:lnTo>
                                                <a:lnTo>
                                                  <a:pt x="1622" y="1587"/>
                                                </a:lnTo>
                                                <a:lnTo>
                                                  <a:pt x="1591" y="1583"/>
                                                </a:lnTo>
                                                <a:lnTo>
                                                  <a:pt x="1561" y="1581"/>
                                                </a:lnTo>
                                                <a:lnTo>
                                                  <a:pt x="1529" y="1579"/>
                                                </a:lnTo>
                                                <a:lnTo>
                                                  <a:pt x="1496" y="1578"/>
                                                </a:lnTo>
                                                <a:lnTo>
                                                  <a:pt x="1463" y="1577"/>
                                                </a:lnTo>
                                                <a:lnTo>
                                                  <a:pt x="1431" y="1577"/>
                                                </a:lnTo>
                                                <a:lnTo>
                                                  <a:pt x="1398" y="1577"/>
                                                </a:lnTo>
                                                <a:lnTo>
                                                  <a:pt x="1361" y="1578"/>
                                                </a:lnTo>
                                                <a:lnTo>
                                                  <a:pt x="1324" y="1579"/>
                                                </a:lnTo>
                                                <a:lnTo>
                                                  <a:pt x="1289" y="1582"/>
                                                </a:lnTo>
                                                <a:lnTo>
                                                  <a:pt x="1253" y="1586"/>
                                                </a:lnTo>
                                                <a:lnTo>
                                                  <a:pt x="1220" y="1591"/>
                                                </a:lnTo>
                                                <a:lnTo>
                                                  <a:pt x="1188" y="1598"/>
                                                </a:lnTo>
                                                <a:lnTo>
                                                  <a:pt x="1157" y="1606"/>
                                                </a:lnTo>
                                                <a:lnTo>
                                                  <a:pt x="1129" y="1617"/>
                                                </a:lnTo>
                                                <a:lnTo>
                                                  <a:pt x="1103" y="1629"/>
                                                </a:lnTo>
                                                <a:lnTo>
                                                  <a:pt x="1080" y="1643"/>
                                                </a:lnTo>
                                                <a:lnTo>
                                                  <a:pt x="1058" y="1660"/>
                                                </a:lnTo>
                                                <a:lnTo>
                                                  <a:pt x="1041" y="1678"/>
                                                </a:lnTo>
                                                <a:lnTo>
                                                  <a:pt x="1028" y="1699"/>
                                                </a:lnTo>
                                                <a:lnTo>
                                                  <a:pt x="1018" y="1723"/>
                                                </a:lnTo>
                                                <a:lnTo>
                                                  <a:pt x="1012" y="1748"/>
                                                </a:lnTo>
                                                <a:lnTo>
                                                  <a:pt x="1010" y="1778"/>
                                                </a:lnTo>
                                                <a:lnTo>
                                                  <a:pt x="1012" y="1940"/>
                                                </a:lnTo>
                                                <a:lnTo>
                                                  <a:pt x="1011" y="2103"/>
                                                </a:lnTo>
                                                <a:lnTo>
                                                  <a:pt x="1010" y="2265"/>
                                                </a:lnTo>
                                                <a:lnTo>
                                                  <a:pt x="1011" y="2427"/>
                                                </a:lnTo>
                                                <a:lnTo>
                                                  <a:pt x="1015" y="2590"/>
                                                </a:lnTo>
                                                <a:lnTo>
                                                  <a:pt x="1015" y="2630"/>
                                                </a:lnTo>
                                                <a:lnTo>
                                                  <a:pt x="1013" y="2666"/>
                                                </a:lnTo>
                                                <a:lnTo>
                                                  <a:pt x="1009" y="2697"/>
                                                </a:lnTo>
                                                <a:lnTo>
                                                  <a:pt x="1001" y="2723"/>
                                                </a:lnTo>
                                                <a:lnTo>
                                                  <a:pt x="990" y="2746"/>
                                                </a:lnTo>
                                                <a:lnTo>
                                                  <a:pt x="976" y="2767"/>
                                                </a:lnTo>
                                                <a:lnTo>
                                                  <a:pt x="959" y="2783"/>
                                                </a:lnTo>
                                                <a:lnTo>
                                                  <a:pt x="936" y="2796"/>
                                                </a:lnTo>
                                                <a:lnTo>
                                                  <a:pt x="910" y="2807"/>
                                                </a:lnTo>
                                                <a:lnTo>
                                                  <a:pt x="880" y="2815"/>
                                                </a:lnTo>
                                                <a:lnTo>
                                                  <a:pt x="845" y="2822"/>
                                                </a:lnTo>
                                                <a:lnTo>
                                                  <a:pt x="804" y="2826"/>
                                                </a:lnTo>
                                                <a:lnTo>
                                                  <a:pt x="760" y="2829"/>
                                                </a:lnTo>
                                                <a:lnTo>
                                                  <a:pt x="600" y="2829"/>
                                                </a:lnTo>
                                                <a:lnTo>
                                                  <a:pt x="562" y="2828"/>
                                                </a:lnTo>
                                                <a:lnTo>
                                                  <a:pt x="528" y="2824"/>
                                                </a:lnTo>
                                                <a:lnTo>
                                                  <a:pt x="496" y="2817"/>
                                                </a:lnTo>
                                                <a:lnTo>
                                                  <a:pt x="468" y="2806"/>
                                                </a:lnTo>
                                                <a:lnTo>
                                                  <a:pt x="444" y="2793"/>
                                                </a:lnTo>
                                                <a:lnTo>
                                                  <a:pt x="423" y="2776"/>
                                                </a:lnTo>
                                                <a:lnTo>
                                                  <a:pt x="406" y="2755"/>
                                                </a:lnTo>
                                                <a:lnTo>
                                                  <a:pt x="391" y="2731"/>
                                                </a:lnTo>
                                                <a:lnTo>
                                                  <a:pt x="380" y="2703"/>
                                                </a:lnTo>
                                                <a:lnTo>
                                                  <a:pt x="373" y="2672"/>
                                                </a:lnTo>
                                                <a:lnTo>
                                                  <a:pt x="369" y="2636"/>
                                                </a:lnTo>
                                                <a:lnTo>
                                                  <a:pt x="368" y="2596"/>
                                                </a:lnTo>
                                                <a:lnTo>
                                                  <a:pt x="372" y="2285"/>
                                                </a:lnTo>
                                                <a:lnTo>
                                                  <a:pt x="372" y="1973"/>
                                                </a:lnTo>
                                                <a:lnTo>
                                                  <a:pt x="371" y="1662"/>
                                                </a:lnTo>
                                                <a:lnTo>
                                                  <a:pt x="371" y="1350"/>
                                                </a:lnTo>
                                                <a:lnTo>
                                                  <a:pt x="370" y="1351"/>
                                                </a:lnTo>
                                                <a:lnTo>
                                                  <a:pt x="362" y="1351"/>
                                                </a:lnTo>
                                                <a:lnTo>
                                                  <a:pt x="348" y="1352"/>
                                                </a:lnTo>
                                                <a:lnTo>
                                                  <a:pt x="330" y="1352"/>
                                                </a:lnTo>
                                                <a:lnTo>
                                                  <a:pt x="308" y="1352"/>
                                                </a:lnTo>
                                                <a:lnTo>
                                                  <a:pt x="281" y="1353"/>
                                                </a:lnTo>
                                                <a:lnTo>
                                                  <a:pt x="252" y="1353"/>
                                                </a:lnTo>
                                                <a:lnTo>
                                                  <a:pt x="222" y="1353"/>
                                                </a:lnTo>
                                                <a:lnTo>
                                                  <a:pt x="191" y="1353"/>
                                                </a:lnTo>
                                                <a:lnTo>
                                                  <a:pt x="159" y="1353"/>
                                                </a:lnTo>
                                                <a:lnTo>
                                                  <a:pt x="129" y="1352"/>
                                                </a:lnTo>
                                                <a:lnTo>
                                                  <a:pt x="100" y="1352"/>
                                                </a:lnTo>
                                                <a:lnTo>
                                                  <a:pt x="73" y="1352"/>
                                                </a:lnTo>
                                                <a:lnTo>
                                                  <a:pt x="48" y="1352"/>
                                                </a:lnTo>
                                                <a:lnTo>
                                                  <a:pt x="29" y="1352"/>
                                                </a:lnTo>
                                                <a:lnTo>
                                                  <a:pt x="13" y="1352"/>
                                                </a:lnTo>
                                                <a:lnTo>
                                                  <a:pt x="4" y="1352"/>
                                                </a:lnTo>
                                                <a:lnTo>
                                                  <a:pt x="0" y="1352"/>
                                                </a:lnTo>
                                                <a:lnTo>
                                                  <a:pt x="5" y="1345"/>
                                                </a:lnTo>
                                                <a:lnTo>
                                                  <a:pt x="14" y="1334"/>
                                                </a:lnTo>
                                                <a:lnTo>
                                                  <a:pt x="26" y="1319"/>
                                                </a:lnTo>
                                                <a:lnTo>
                                                  <a:pt x="42" y="1301"/>
                                                </a:lnTo>
                                                <a:lnTo>
                                                  <a:pt x="61" y="1280"/>
                                                </a:lnTo>
                                                <a:lnTo>
                                                  <a:pt x="84" y="1256"/>
                                                </a:lnTo>
                                                <a:lnTo>
                                                  <a:pt x="109" y="1230"/>
                                                </a:lnTo>
                                                <a:lnTo>
                                                  <a:pt x="137" y="1199"/>
                                                </a:lnTo>
                                                <a:lnTo>
                                                  <a:pt x="167" y="1168"/>
                                                </a:lnTo>
                                                <a:lnTo>
                                                  <a:pt x="201" y="1134"/>
                                                </a:lnTo>
                                                <a:lnTo>
                                                  <a:pt x="236" y="1097"/>
                                                </a:lnTo>
                                                <a:lnTo>
                                                  <a:pt x="272" y="1059"/>
                                                </a:lnTo>
                                                <a:lnTo>
                                                  <a:pt x="312" y="1019"/>
                                                </a:lnTo>
                                                <a:lnTo>
                                                  <a:pt x="352" y="977"/>
                                                </a:lnTo>
                                                <a:lnTo>
                                                  <a:pt x="394" y="934"/>
                                                </a:lnTo>
                                                <a:lnTo>
                                                  <a:pt x="438" y="891"/>
                                                </a:lnTo>
                                                <a:lnTo>
                                                  <a:pt x="482" y="845"/>
                                                </a:lnTo>
                                                <a:lnTo>
                                                  <a:pt x="528" y="800"/>
                                                </a:lnTo>
                                                <a:lnTo>
                                                  <a:pt x="574" y="753"/>
                                                </a:lnTo>
                                                <a:lnTo>
                                                  <a:pt x="621" y="706"/>
                                                </a:lnTo>
                                                <a:lnTo>
                                                  <a:pt x="668" y="660"/>
                                                </a:lnTo>
                                                <a:lnTo>
                                                  <a:pt x="714" y="612"/>
                                                </a:lnTo>
                                                <a:lnTo>
                                                  <a:pt x="762" y="566"/>
                                                </a:lnTo>
                                                <a:lnTo>
                                                  <a:pt x="809" y="518"/>
                                                </a:lnTo>
                                                <a:lnTo>
                                                  <a:pt x="856" y="473"/>
                                                </a:lnTo>
                                                <a:lnTo>
                                                  <a:pt x="901" y="427"/>
                                                </a:lnTo>
                                                <a:lnTo>
                                                  <a:pt x="946" y="383"/>
                                                </a:lnTo>
                                                <a:lnTo>
                                                  <a:pt x="991" y="340"/>
                                                </a:lnTo>
                                                <a:lnTo>
                                                  <a:pt x="1033" y="297"/>
                                                </a:lnTo>
                                                <a:lnTo>
                                                  <a:pt x="1076" y="257"/>
                                                </a:lnTo>
                                                <a:lnTo>
                                                  <a:pt x="1116" y="218"/>
                                                </a:lnTo>
                                                <a:lnTo>
                                                  <a:pt x="1154" y="180"/>
                                                </a:lnTo>
                                                <a:lnTo>
                                                  <a:pt x="1191" y="145"/>
                                                </a:lnTo>
                                                <a:lnTo>
                                                  <a:pt x="1225" y="112"/>
                                                </a:lnTo>
                                                <a:lnTo>
                                                  <a:pt x="1257" y="81"/>
                                                </a:lnTo>
                                                <a:lnTo>
                                                  <a:pt x="1287" y="55"/>
                                                </a:lnTo>
                                                <a:lnTo>
                                                  <a:pt x="1315" y="34"/>
                                                </a:lnTo>
                                                <a:lnTo>
                                                  <a:pt x="1342" y="18"/>
                                                </a:lnTo>
                                                <a:lnTo>
                                                  <a:pt x="1367" y="7"/>
                                                </a:lnTo>
                                                <a:lnTo>
                                                  <a:pt x="1392" y="1"/>
                                                </a:lnTo>
                                                <a:lnTo>
                                                  <a:pt x="1418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23159FB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sdt>
                      <w:sdtPr>
                        <w:alias w:val="Enter phone:"/>
                        <w:tag w:val="Enter phone:"/>
                        <w:id w:val="-1849400302"/>
                        <w:placeholder>
                          <w:docPart w:val="03F143EEE18C41C280BD8DE0319AB80A"/>
                        </w:placeholder>
                        <w:dataBinding w:prefixMappings="xmlns:ns0='http://schemas.microsoft.com/office/2006/coverPageProps' " w:xpath="/ns0:CoverPageProperties[1]/ns0:CompanyPhone[1]" w:storeItemID="{55AF091B-3C7A-41E3-B477-F2FDAA23CFDA}"/>
                        <w15:appearance w15:val="hidden"/>
                        <w:text w:multiLine="1"/>
                      </w:sdtPr>
                      <w:sdtEndPr/>
                      <w:sdtContent>
                        <w:tc>
                          <w:tcPr>
                            <w:tcW w:w="3394" w:type="dxa"/>
                            <w:tcMar>
                              <w:left w:w="720" w:type="dxa"/>
                              <w:right w:w="29" w:type="dxa"/>
                            </w:tcMar>
                          </w:tcPr>
                          <w:p w:rsidR="000768AE" w:rsidRPr="009D0878" w:rsidRDefault="000768AE" w:rsidP="00C55346">
                            <w:pPr>
                              <w:pStyle w:val="ContactInfo"/>
                              <w:framePr w:hSpace="180" w:wrap="around" w:hAnchor="margin" w:y="-420"/>
                            </w:pPr>
                            <w:r>
                              <w:t>(336) 690-2434</w:t>
                            </w:r>
                          </w:p>
                        </w:tc>
                      </w:sdtContent>
                    </w:sdt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C55346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FF9AC1C" wp14:editId="784C6AB6">
                                  <wp:extent cx="109728" cy="109728"/>
                                  <wp:effectExtent l="0" t="0" r="5080" b="5080"/>
                                  <wp:docPr id="10" name="Telephone icon" descr="Phone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77 w 2552"/>
                                              <a:gd name="T1" fmla="*/ 11 h 2616"/>
                                              <a:gd name="T2" fmla="*/ 580 w 2552"/>
                                              <a:gd name="T3" fmla="*/ 77 h 2616"/>
                                              <a:gd name="T4" fmla="*/ 742 w 2552"/>
                                              <a:gd name="T5" fmla="*/ 241 h 2616"/>
                                              <a:gd name="T6" fmla="*/ 854 w 2552"/>
                                              <a:gd name="T7" fmla="*/ 356 h 2616"/>
                                              <a:gd name="T8" fmla="*/ 900 w 2552"/>
                                              <a:gd name="T9" fmla="*/ 449 h 2616"/>
                                              <a:gd name="T10" fmla="*/ 892 w 2552"/>
                                              <a:gd name="T11" fmla="*/ 540 h 2616"/>
                                              <a:gd name="T12" fmla="*/ 830 w 2552"/>
                                              <a:gd name="T13" fmla="*/ 629 h 2616"/>
                                              <a:gd name="T14" fmla="*/ 727 w 2552"/>
                                              <a:gd name="T15" fmla="*/ 723 h 2616"/>
                                              <a:gd name="T16" fmla="*/ 669 w 2552"/>
                                              <a:gd name="T17" fmla="*/ 823 h 2616"/>
                                              <a:gd name="T18" fmla="*/ 663 w 2552"/>
                                              <a:gd name="T19" fmla="*/ 925 h 2616"/>
                                              <a:gd name="T20" fmla="*/ 707 w 2552"/>
                                              <a:gd name="T21" fmla="*/ 1027 h 2616"/>
                                              <a:gd name="T22" fmla="*/ 918 w 2552"/>
                                              <a:gd name="T23" fmla="*/ 1253 h 2616"/>
                                              <a:gd name="T24" fmla="*/ 1402 w 2552"/>
                                              <a:gd name="T25" fmla="*/ 1718 h 2616"/>
                                              <a:gd name="T26" fmla="*/ 1630 w 2552"/>
                                              <a:gd name="T27" fmla="*/ 1918 h 2616"/>
                                              <a:gd name="T28" fmla="*/ 1727 w 2552"/>
                                              <a:gd name="T29" fmla="*/ 1946 h 2616"/>
                                              <a:gd name="T30" fmla="*/ 1823 w 2552"/>
                                              <a:gd name="T31" fmla="*/ 1921 h 2616"/>
                                              <a:gd name="T32" fmla="*/ 1914 w 2552"/>
                                              <a:gd name="T33" fmla="*/ 1836 h 2616"/>
                                              <a:gd name="T34" fmla="*/ 2018 w 2552"/>
                                              <a:gd name="T35" fmla="*/ 1737 h 2616"/>
                                              <a:gd name="T36" fmla="*/ 2121 w 2552"/>
                                              <a:gd name="T37" fmla="*/ 1703 h 2616"/>
                                              <a:gd name="T38" fmla="*/ 2222 w 2552"/>
                                              <a:gd name="T39" fmla="*/ 1728 h 2616"/>
                                              <a:gd name="T40" fmla="*/ 2320 w 2552"/>
                                              <a:gd name="T41" fmla="*/ 1810 h 2616"/>
                                              <a:gd name="T42" fmla="*/ 2529 w 2552"/>
                                              <a:gd name="T43" fmla="*/ 2061 h 2616"/>
                                              <a:gd name="T44" fmla="*/ 2552 w 2552"/>
                                              <a:gd name="T45" fmla="*/ 2149 h 2616"/>
                                              <a:gd name="T46" fmla="*/ 2538 w 2552"/>
                                              <a:gd name="T47" fmla="*/ 2228 h 2616"/>
                                              <a:gd name="T48" fmla="*/ 2506 w 2552"/>
                                              <a:gd name="T49" fmla="*/ 2287 h 2616"/>
                                              <a:gd name="T50" fmla="*/ 2475 w 2552"/>
                                              <a:gd name="T51" fmla="*/ 2321 h 2616"/>
                                              <a:gd name="T52" fmla="*/ 2458 w 2552"/>
                                              <a:gd name="T53" fmla="*/ 2336 h 2616"/>
                                              <a:gd name="T54" fmla="*/ 2412 w 2552"/>
                                              <a:gd name="T55" fmla="*/ 2374 h 2616"/>
                                              <a:gd name="T56" fmla="*/ 2347 w 2552"/>
                                              <a:gd name="T57" fmla="*/ 2426 h 2616"/>
                                              <a:gd name="T58" fmla="*/ 2269 w 2552"/>
                                              <a:gd name="T59" fmla="*/ 2482 h 2616"/>
                                              <a:gd name="T60" fmla="*/ 2187 w 2552"/>
                                              <a:gd name="T61" fmla="*/ 2532 h 2616"/>
                                              <a:gd name="T62" fmla="*/ 2109 w 2552"/>
                                              <a:gd name="T63" fmla="*/ 2567 h 2616"/>
                                              <a:gd name="T64" fmla="*/ 1964 w 2552"/>
                                              <a:gd name="T65" fmla="*/ 2605 h 2616"/>
                                              <a:gd name="T66" fmla="*/ 1848 w 2552"/>
                                              <a:gd name="T67" fmla="*/ 2616 h 2616"/>
                                              <a:gd name="T68" fmla="*/ 1752 w 2552"/>
                                              <a:gd name="T69" fmla="*/ 2606 h 2616"/>
                                              <a:gd name="T70" fmla="*/ 1668 w 2552"/>
                                              <a:gd name="T71" fmla="*/ 2581 h 2616"/>
                                              <a:gd name="T72" fmla="*/ 1589 w 2552"/>
                                              <a:gd name="T73" fmla="*/ 2544 h 2616"/>
                                              <a:gd name="T74" fmla="*/ 1439 w 2552"/>
                                              <a:gd name="T75" fmla="*/ 2469 h 2616"/>
                                              <a:gd name="T76" fmla="*/ 1167 w 2552"/>
                                              <a:gd name="T77" fmla="*/ 2314 h 2616"/>
                                              <a:gd name="T78" fmla="*/ 916 w 2552"/>
                                              <a:gd name="T79" fmla="*/ 2146 h 2616"/>
                                              <a:gd name="T80" fmla="*/ 689 w 2552"/>
                                              <a:gd name="T81" fmla="*/ 1959 h 2616"/>
                                              <a:gd name="T82" fmla="*/ 488 w 2552"/>
                                              <a:gd name="T83" fmla="*/ 1751 h 2616"/>
                                              <a:gd name="T84" fmla="*/ 314 w 2552"/>
                                              <a:gd name="T85" fmla="*/ 1520 h 2616"/>
                                              <a:gd name="T86" fmla="*/ 170 w 2552"/>
                                              <a:gd name="T87" fmla="*/ 1261 h 2616"/>
                                              <a:gd name="T88" fmla="*/ 59 w 2552"/>
                                              <a:gd name="T89" fmla="*/ 972 h 2616"/>
                                              <a:gd name="T90" fmla="*/ 4 w 2552"/>
                                              <a:gd name="T91" fmla="*/ 734 h 2616"/>
                                              <a:gd name="T92" fmla="*/ 11 w 2552"/>
                                              <a:gd name="T93" fmla="*/ 543 h 2616"/>
                                              <a:gd name="T94" fmla="*/ 63 w 2552"/>
                                              <a:gd name="T95" fmla="*/ 365 h 2616"/>
                                              <a:gd name="T96" fmla="*/ 160 w 2552"/>
                                              <a:gd name="T97" fmla="*/ 197 h 2616"/>
                                              <a:gd name="T98" fmla="*/ 279 w 2552"/>
                                              <a:gd name="T99" fmla="*/ 61 h 2616"/>
                                              <a:gd name="T100" fmla="*/ 377 w 2552"/>
                                              <a:gd name="T101" fmla="*/ 6 h 261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552" h="2616">
                                                <a:moveTo>
                                                  <a:pt x="410" y="0"/>
                                                </a:moveTo>
                                                <a:lnTo>
                                                  <a:pt x="443" y="2"/>
                                                </a:lnTo>
                                                <a:lnTo>
                                                  <a:pt x="477" y="11"/>
                                                </a:lnTo>
                                                <a:lnTo>
                                                  <a:pt x="511" y="26"/>
                                                </a:lnTo>
                                                <a:lnTo>
                                                  <a:pt x="545" y="48"/>
                                                </a:lnTo>
                                                <a:lnTo>
                                                  <a:pt x="580" y="77"/>
                                                </a:lnTo>
                                                <a:lnTo>
                                                  <a:pt x="634" y="132"/>
                                                </a:lnTo>
                                                <a:lnTo>
                                                  <a:pt x="688" y="186"/>
                                                </a:lnTo>
                                                <a:lnTo>
                                                  <a:pt x="742" y="241"/>
                                                </a:lnTo>
                                                <a:lnTo>
                                                  <a:pt x="798" y="294"/>
                                                </a:lnTo>
                                                <a:lnTo>
                                                  <a:pt x="829" y="324"/>
                                                </a:lnTo>
                                                <a:lnTo>
                                                  <a:pt x="854" y="356"/>
                                                </a:lnTo>
                                                <a:lnTo>
                                                  <a:pt x="875" y="387"/>
                                                </a:lnTo>
                                                <a:lnTo>
                                                  <a:pt x="890" y="418"/>
                                                </a:lnTo>
                                                <a:lnTo>
                                                  <a:pt x="900" y="449"/>
                                                </a:lnTo>
                                                <a:lnTo>
                                                  <a:pt x="904" y="480"/>
                                                </a:lnTo>
                                                <a:lnTo>
                                                  <a:pt x="901" y="510"/>
                                                </a:lnTo>
                                                <a:lnTo>
                                                  <a:pt x="892" y="540"/>
                                                </a:lnTo>
                                                <a:lnTo>
                                                  <a:pt x="878" y="571"/>
                                                </a:lnTo>
                                                <a:lnTo>
                                                  <a:pt x="857" y="600"/>
                                                </a:lnTo>
                                                <a:lnTo>
                                                  <a:pt x="830" y="629"/>
                                                </a:lnTo>
                                                <a:lnTo>
                                                  <a:pt x="797" y="658"/>
                                                </a:lnTo>
                                                <a:lnTo>
                                                  <a:pt x="758" y="690"/>
                                                </a:lnTo>
                                                <a:lnTo>
                                                  <a:pt x="727" y="723"/>
                                                </a:lnTo>
                                                <a:lnTo>
                                                  <a:pt x="702" y="755"/>
                                                </a:lnTo>
                                                <a:lnTo>
                                                  <a:pt x="683" y="789"/>
                                                </a:lnTo>
                                                <a:lnTo>
                                                  <a:pt x="669" y="823"/>
                                                </a:lnTo>
                                                <a:lnTo>
                                                  <a:pt x="661" y="856"/>
                                                </a:lnTo>
                                                <a:lnTo>
                                                  <a:pt x="659" y="890"/>
                                                </a:lnTo>
                                                <a:lnTo>
                                                  <a:pt x="663" y="925"/>
                                                </a:lnTo>
                                                <a:lnTo>
                                                  <a:pt x="672" y="959"/>
                                                </a:lnTo>
                                                <a:lnTo>
                                                  <a:pt x="687" y="992"/>
                                                </a:lnTo>
                                                <a:lnTo>
                                                  <a:pt x="707" y="1027"/>
                                                </a:lnTo>
                                                <a:lnTo>
                                                  <a:pt x="731" y="1060"/>
                                                </a:lnTo>
                                                <a:lnTo>
                                                  <a:pt x="760" y="1093"/>
                                                </a:lnTo>
                                                <a:lnTo>
                                                  <a:pt x="918" y="1253"/>
                                                </a:lnTo>
                                                <a:lnTo>
                                                  <a:pt x="1077" y="1409"/>
                                                </a:lnTo>
                                                <a:lnTo>
                                                  <a:pt x="1239" y="1565"/>
                                                </a:lnTo>
                                                <a:lnTo>
                                                  <a:pt x="1402" y="1718"/>
                                                </a:lnTo>
                                                <a:lnTo>
                                                  <a:pt x="1566" y="1870"/>
                                                </a:lnTo>
                                                <a:lnTo>
                                                  <a:pt x="1598" y="1897"/>
                                                </a:lnTo>
                                                <a:lnTo>
                                                  <a:pt x="1630" y="1918"/>
                                                </a:lnTo>
                                                <a:lnTo>
                                                  <a:pt x="1662" y="1933"/>
                                                </a:lnTo>
                                                <a:lnTo>
                                                  <a:pt x="1695" y="1943"/>
                                                </a:lnTo>
                                                <a:lnTo>
                                                  <a:pt x="1727" y="1946"/>
                                                </a:lnTo>
                                                <a:lnTo>
                                                  <a:pt x="1759" y="1944"/>
                                                </a:lnTo>
                                                <a:lnTo>
                                                  <a:pt x="1792" y="1936"/>
                                                </a:lnTo>
                                                <a:lnTo>
                                                  <a:pt x="1823" y="1921"/>
                                                </a:lnTo>
                                                <a:lnTo>
                                                  <a:pt x="1854" y="1899"/>
                                                </a:lnTo>
                                                <a:lnTo>
                                                  <a:pt x="1884" y="1871"/>
                                                </a:lnTo>
                                                <a:lnTo>
                                                  <a:pt x="1914" y="1836"/>
                                                </a:lnTo>
                                                <a:lnTo>
                                                  <a:pt x="1948" y="1796"/>
                                                </a:lnTo>
                                                <a:lnTo>
                                                  <a:pt x="1982" y="1763"/>
                                                </a:lnTo>
                                                <a:lnTo>
                                                  <a:pt x="2018" y="1737"/>
                                                </a:lnTo>
                                                <a:lnTo>
                                                  <a:pt x="2052" y="1719"/>
                                                </a:lnTo>
                                                <a:lnTo>
                                                  <a:pt x="2086" y="1708"/>
                                                </a:lnTo>
                                                <a:lnTo>
                                                  <a:pt x="2121" y="1703"/>
                                                </a:lnTo>
                                                <a:lnTo>
                                                  <a:pt x="2155" y="1705"/>
                                                </a:lnTo>
                                                <a:lnTo>
                                                  <a:pt x="2189" y="1714"/>
                                                </a:lnTo>
                                                <a:lnTo>
                                                  <a:pt x="2222" y="1728"/>
                                                </a:lnTo>
                                                <a:lnTo>
                                                  <a:pt x="2256" y="1749"/>
                                                </a:lnTo>
                                                <a:lnTo>
                                                  <a:pt x="2288" y="1776"/>
                                                </a:lnTo>
                                                <a:lnTo>
                                                  <a:pt x="2320" y="1810"/>
                                                </a:lnTo>
                                                <a:lnTo>
                                                  <a:pt x="2353" y="1848"/>
                                                </a:lnTo>
                                                <a:lnTo>
                                                  <a:pt x="2509" y="2031"/>
                                                </a:lnTo>
                                                <a:lnTo>
                                                  <a:pt x="2529" y="2061"/>
                                                </a:lnTo>
                                                <a:lnTo>
                                                  <a:pt x="2542" y="2090"/>
                                                </a:lnTo>
                                                <a:lnTo>
                                                  <a:pt x="2550" y="2121"/>
                                                </a:lnTo>
                                                <a:lnTo>
                                                  <a:pt x="2552" y="2149"/>
                                                </a:lnTo>
                                                <a:lnTo>
                                                  <a:pt x="2551" y="2176"/>
                                                </a:lnTo>
                                                <a:lnTo>
                                                  <a:pt x="2546" y="2202"/>
                                                </a:lnTo>
                                                <a:lnTo>
                                                  <a:pt x="2538" y="2228"/>
                                                </a:lnTo>
                                                <a:lnTo>
                                                  <a:pt x="2528" y="2250"/>
                                                </a:lnTo>
                                                <a:lnTo>
                                                  <a:pt x="2517" y="2270"/>
                                                </a:lnTo>
                                                <a:lnTo>
                                                  <a:pt x="2506" y="2287"/>
                                                </a:lnTo>
                                                <a:lnTo>
                                                  <a:pt x="2494" y="2302"/>
                                                </a:lnTo>
                                                <a:lnTo>
                                                  <a:pt x="2484" y="2313"/>
                                                </a:lnTo>
                                                <a:lnTo>
                                                  <a:pt x="2475" y="2321"/>
                                                </a:lnTo>
                                                <a:lnTo>
                                                  <a:pt x="2473" y="2322"/>
                                                </a:lnTo>
                                                <a:lnTo>
                                                  <a:pt x="2467" y="2327"/>
                                                </a:lnTo>
                                                <a:lnTo>
                                                  <a:pt x="2458" y="2336"/>
                                                </a:lnTo>
                                                <a:lnTo>
                                                  <a:pt x="2445" y="2347"/>
                                                </a:lnTo>
                                                <a:lnTo>
                                                  <a:pt x="2430" y="2360"/>
                                                </a:lnTo>
                                                <a:lnTo>
                                                  <a:pt x="2412" y="2374"/>
                                                </a:lnTo>
                                                <a:lnTo>
                                                  <a:pt x="2392" y="2390"/>
                                                </a:lnTo>
                                                <a:lnTo>
                                                  <a:pt x="2371" y="2408"/>
                                                </a:lnTo>
                                                <a:lnTo>
                                                  <a:pt x="2347" y="2426"/>
                                                </a:lnTo>
                                                <a:lnTo>
                                                  <a:pt x="2322" y="2444"/>
                                                </a:lnTo>
                                                <a:lnTo>
                                                  <a:pt x="2296" y="2464"/>
                                                </a:lnTo>
                                                <a:lnTo>
                                                  <a:pt x="2269" y="2482"/>
                                                </a:lnTo>
                                                <a:lnTo>
                                                  <a:pt x="2243" y="2500"/>
                                                </a:lnTo>
                                                <a:lnTo>
                                                  <a:pt x="2214" y="2517"/>
                                                </a:lnTo>
                                                <a:lnTo>
                                                  <a:pt x="2187" y="2532"/>
                                                </a:lnTo>
                                                <a:lnTo>
                                                  <a:pt x="2161" y="2546"/>
                                                </a:lnTo>
                                                <a:lnTo>
                                                  <a:pt x="2135" y="2558"/>
                                                </a:lnTo>
                                                <a:lnTo>
                                                  <a:pt x="2109" y="2567"/>
                                                </a:lnTo>
                                                <a:lnTo>
                                                  <a:pt x="2058" y="2583"/>
                                                </a:lnTo>
                                                <a:lnTo>
                                                  <a:pt x="2010" y="2595"/>
                                                </a:lnTo>
                                                <a:lnTo>
                                                  <a:pt x="1964" y="2605"/>
                                                </a:lnTo>
                                                <a:lnTo>
                                                  <a:pt x="1923" y="2611"/>
                                                </a:lnTo>
                                                <a:lnTo>
                                                  <a:pt x="1884" y="2615"/>
                                                </a:lnTo>
                                                <a:lnTo>
                                                  <a:pt x="1848" y="2616"/>
                                                </a:lnTo>
                                                <a:lnTo>
                                                  <a:pt x="1814" y="2615"/>
                                                </a:lnTo>
                                                <a:lnTo>
                                                  <a:pt x="1782" y="2611"/>
                                                </a:lnTo>
                                                <a:lnTo>
                                                  <a:pt x="1752" y="2606"/>
                                                </a:lnTo>
                                                <a:lnTo>
                                                  <a:pt x="1723" y="2599"/>
                                                </a:lnTo>
                                                <a:lnTo>
                                                  <a:pt x="1695" y="2591"/>
                                                </a:lnTo>
                                                <a:lnTo>
                                                  <a:pt x="1668" y="2581"/>
                                                </a:lnTo>
                                                <a:lnTo>
                                                  <a:pt x="1641" y="2570"/>
                                                </a:lnTo>
                                                <a:lnTo>
                                                  <a:pt x="1615" y="2558"/>
                                                </a:lnTo>
                                                <a:lnTo>
                                                  <a:pt x="1589" y="2544"/>
                                                </a:lnTo>
                                                <a:lnTo>
                                                  <a:pt x="1561" y="2531"/>
                                                </a:lnTo>
                                                <a:lnTo>
                                                  <a:pt x="1534" y="2517"/>
                                                </a:lnTo>
                                                <a:lnTo>
                                                  <a:pt x="1439" y="2469"/>
                                                </a:lnTo>
                                                <a:lnTo>
                                                  <a:pt x="1347" y="2418"/>
                                                </a:lnTo>
                                                <a:lnTo>
                                                  <a:pt x="1256" y="2367"/>
                                                </a:lnTo>
                                                <a:lnTo>
                                                  <a:pt x="1167" y="2314"/>
                                                </a:lnTo>
                                                <a:lnTo>
                                                  <a:pt x="1081" y="2260"/>
                                                </a:lnTo>
                                                <a:lnTo>
                                                  <a:pt x="997" y="2203"/>
                                                </a:lnTo>
                                                <a:lnTo>
                                                  <a:pt x="916" y="2146"/>
                                                </a:lnTo>
                                                <a:lnTo>
                                                  <a:pt x="838" y="2085"/>
                                                </a:lnTo>
                                                <a:lnTo>
                                                  <a:pt x="762" y="2024"/>
                                                </a:lnTo>
                                                <a:lnTo>
                                                  <a:pt x="689" y="1959"/>
                                                </a:lnTo>
                                                <a:lnTo>
                                                  <a:pt x="619" y="1893"/>
                                                </a:lnTo>
                                                <a:lnTo>
                                                  <a:pt x="551" y="1823"/>
                                                </a:lnTo>
                                                <a:lnTo>
                                                  <a:pt x="488" y="1751"/>
                                                </a:lnTo>
                                                <a:lnTo>
                                                  <a:pt x="426" y="1677"/>
                                                </a:lnTo>
                                                <a:lnTo>
                                                  <a:pt x="369" y="1600"/>
                                                </a:lnTo>
                                                <a:lnTo>
                                                  <a:pt x="314" y="1520"/>
                                                </a:lnTo>
                                                <a:lnTo>
                                                  <a:pt x="263" y="1436"/>
                                                </a:lnTo>
                                                <a:lnTo>
                                                  <a:pt x="214" y="1351"/>
                                                </a:lnTo>
                                                <a:lnTo>
                                                  <a:pt x="170" y="1261"/>
                                                </a:lnTo>
                                                <a:lnTo>
                                                  <a:pt x="130" y="1168"/>
                                                </a:lnTo>
                                                <a:lnTo>
                                                  <a:pt x="92" y="1072"/>
                                                </a:lnTo>
                                                <a:lnTo>
                                                  <a:pt x="59" y="972"/>
                                                </a:lnTo>
                                                <a:lnTo>
                                                  <a:pt x="29" y="868"/>
                                                </a:lnTo>
                                                <a:lnTo>
                                                  <a:pt x="14" y="801"/>
                                                </a:lnTo>
                                                <a:lnTo>
                                                  <a:pt x="4" y="734"/>
                                                </a:lnTo>
                                                <a:lnTo>
                                                  <a:pt x="0" y="669"/>
                                                </a:lnTo>
                                                <a:lnTo>
                                                  <a:pt x="2" y="606"/>
                                                </a:lnTo>
                                                <a:lnTo>
                                                  <a:pt x="11" y="543"/>
                                                </a:lnTo>
                                                <a:lnTo>
                                                  <a:pt x="23" y="483"/>
                                                </a:lnTo>
                                                <a:lnTo>
                                                  <a:pt x="41" y="423"/>
                                                </a:lnTo>
                                                <a:lnTo>
                                                  <a:pt x="63" y="365"/>
                                                </a:lnTo>
                                                <a:lnTo>
                                                  <a:pt x="91" y="307"/>
                                                </a:lnTo>
                                                <a:lnTo>
                                                  <a:pt x="124" y="252"/>
                                                </a:lnTo>
                                                <a:lnTo>
                                                  <a:pt x="160" y="197"/>
                                                </a:lnTo>
                                                <a:lnTo>
                                                  <a:pt x="201" y="144"/>
                                                </a:lnTo>
                                                <a:lnTo>
                                                  <a:pt x="247" y="92"/>
                                                </a:lnTo>
                                                <a:lnTo>
                                                  <a:pt x="279" y="61"/>
                                                </a:lnTo>
                                                <a:lnTo>
                                                  <a:pt x="311" y="36"/>
                                                </a:lnTo>
                                                <a:lnTo>
                                                  <a:pt x="345" y="18"/>
                                                </a:lnTo>
                                                <a:lnTo>
                                                  <a:pt x="377" y="6"/>
                                                </a:lnTo>
                                                <a:lnTo>
                                                  <a:pt x="410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2510739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sdt>
                      <w:sdtPr>
                        <w:alias w:val="Enter email:"/>
                        <w:tag w:val="Enter email:"/>
                        <w:id w:val="-675184368"/>
                        <w:placeholder>
                          <w:docPart w:val="09AF4189407E4C2DB32BCCE5C0E9F18A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15:appearance w15:val="hidden"/>
                        <w:text w:multiLine="1"/>
                      </w:sdtPr>
                      <w:sdtEndPr/>
                      <w:sdtContent>
                        <w:tc>
                          <w:tcPr>
                            <w:tcW w:w="3394" w:type="dxa"/>
                            <w:tcMar>
                              <w:left w:w="720" w:type="dxa"/>
                              <w:right w:w="29" w:type="dxa"/>
                            </w:tcMar>
                          </w:tcPr>
                          <w:p w:rsidR="000768AE" w:rsidRPr="009D0878" w:rsidRDefault="000768AE" w:rsidP="00C55346">
                            <w:pPr>
                              <w:pStyle w:val="ContactInfo"/>
                              <w:framePr w:hSpace="180" w:wrap="around" w:hAnchor="margin" w:y="-420"/>
                              <w:ind w:left="-540"/>
                            </w:pPr>
                            <w:r>
                              <w:t>tarheeljessicajones@gmail.com</w:t>
                            </w:r>
                          </w:p>
                        </w:tc>
                      </w:sdtContent>
                    </w:sdt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C55346">
                        <w:pPr>
                          <w:pStyle w:val="Icons"/>
                          <w:framePr w:hSpace="180" w:wrap="around" w:hAnchor="margin" w:y="-420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26A6BF54" wp14:editId="6606D30E">
                                  <wp:extent cx="137160" cy="91440"/>
                                  <wp:effectExtent l="0" t="0" r="0" b="3810"/>
                                  <wp:docPr id="5" name="Freeform 5" descr="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EditPoint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37160" cy="9144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08 w 120"/>
                                              <a:gd name="T1" fmla="*/ 21 h 80"/>
                                              <a:gd name="T2" fmla="*/ 108 w 120"/>
                                              <a:gd name="T3" fmla="*/ 21 h 80"/>
                                              <a:gd name="T4" fmla="*/ 60 w 120"/>
                                              <a:gd name="T5" fmla="*/ 58 h 80"/>
                                              <a:gd name="T6" fmla="*/ 12 w 120"/>
                                              <a:gd name="T7" fmla="*/ 21 h 80"/>
                                              <a:gd name="T8" fmla="*/ 12 w 120"/>
                                              <a:gd name="T9" fmla="*/ 18 h 80"/>
                                              <a:gd name="T10" fmla="*/ 16 w 120"/>
                                              <a:gd name="T11" fmla="*/ 17 h 80"/>
                                              <a:gd name="T12" fmla="*/ 60 w 120"/>
                                              <a:gd name="T13" fmla="*/ 51 h 80"/>
                                              <a:gd name="T14" fmla="*/ 104 w 120"/>
                                              <a:gd name="T15" fmla="*/ 17 h 80"/>
                                              <a:gd name="T16" fmla="*/ 108 w 120"/>
                                              <a:gd name="T17" fmla="*/ 18 h 80"/>
                                              <a:gd name="T18" fmla="*/ 108 w 120"/>
                                              <a:gd name="T19" fmla="*/ 21 h 80"/>
                                              <a:gd name="T20" fmla="*/ 108 w 120"/>
                                              <a:gd name="T21" fmla="*/ 21 h 80"/>
                                              <a:gd name="T22" fmla="*/ 114 w 120"/>
                                              <a:gd name="T23" fmla="*/ 0 h 80"/>
                                              <a:gd name="T24" fmla="*/ 114 w 120"/>
                                              <a:gd name="T25" fmla="*/ 0 h 80"/>
                                              <a:gd name="T26" fmla="*/ 6 w 120"/>
                                              <a:gd name="T27" fmla="*/ 0 h 80"/>
                                              <a:gd name="T28" fmla="*/ 0 w 120"/>
                                              <a:gd name="T29" fmla="*/ 6 h 80"/>
                                              <a:gd name="T30" fmla="*/ 0 w 120"/>
                                              <a:gd name="T31" fmla="*/ 74 h 80"/>
                                              <a:gd name="T32" fmla="*/ 6 w 120"/>
                                              <a:gd name="T33" fmla="*/ 80 h 80"/>
                                              <a:gd name="T34" fmla="*/ 114 w 120"/>
                                              <a:gd name="T35" fmla="*/ 80 h 80"/>
                                              <a:gd name="T36" fmla="*/ 120 w 120"/>
                                              <a:gd name="T37" fmla="*/ 74 h 80"/>
                                              <a:gd name="T38" fmla="*/ 120 w 120"/>
                                              <a:gd name="T39" fmla="*/ 6 h 80"/>
                                              <a:gd name="T40" fmla="*/ 114 w 120"/>
                                              <a:gd name="T41" fmla="*/ 0 h 8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20" h="80">
                                                <a:moveTo>
                                                  <a:pt x="108" y="21"/>
                                                </a:moveTo>
                                                <a:lnTo>
                                                  <a:pt x="108" y="21"/>
                                                </a:lnTo>
                                                <a:lnTo>
                                                  <a:pt x="60" y="58"/>
                                                </a:lnTo>
                                                <a:lnTo>
                                                  <a:pt x="12" y="21"/>
                                                </a:lnTo>
                                                <a:cubicBezTo>
                                                  <a:pt x="11" y="20"/>
                                                  <a:pt x="11" y="19"/>
                                                  <a:pt x="12" y="18"/>
                                                </a:cubicBezTo>
                                                <a:cubicBezTo>
                                                  <a:pt x="13" y="16"/>
                                                  <a:pt x="14" y="16"/>
                                                  <a:pt x="16" y="17"/>
                                                </a:cubicBezTo>
                                                <a:lnTo>
                                                  <a:pt x="60" y="51"/>
                                                </a:lnTo>
                                                <a:lnTo>
                                                  <a:pt x="104" y="17"/>
                                                </a:lnTo>
                                                <a:cubicBezTo>
                                                  <a:pt x="105" y="16"/>
                                                  <a:pt x="107" y="16"/>
                                                  <a:pt x="108" y="18"/>
                                                </a:cubicBezTo>
                                                <a:cubicBezTo>
                                                  <a:pt x="109" y="19"/>
                                                  <a:pt x="109" y="20"/>
                                                  <a:pt x="108" y="21"/>
                                                </a:cubicBezTo>
                                                <a:lnTo>
                                                  <a:pt x="108" y="21"/>
                                                </a:lnTo>
                                                <a:close/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4" y="0"/>
                                                </a:lnTo>
                                                <a:lnTo>
                                                  <a:pt x="6" y="0"/>
                                                </a:lnTo>
                                                <a:cubicBezTo>
                                                  <a:pt x="3" y="0"/>
                                                  <a:pt x="0" y="3"/>
                                                  <a:pt x="0" y="6"/>
                                                </a:cubicBezTo>
                                                <a:lnTo>
                                                  <a:pt x="0" y="74"/>
                                                </a:lnTo>
                                                <a:cubicBezTo>
                                                  <a:pt x="0" y="77"/>
                                                  <a:pt x="3" y="80"/>
                                                  <a:pt x="6" y="80"/>
                                                </a:cubicBezTo>
                                                <a:lnTo>
                                                  <a:pt x="114" y="80"/>
                                                </a:lnTo>
                                                <a:cubicBezTo>
                                                  <a:pt x="117" y="80"/>
                                                  <a:pt x="120" y="77"/>
                                                  <a:pt x="120" y="74"/>
                                                </a:cubicBezTo>
                                                <a:lnTo>
                                                  <a:pt x="120" y="6"/>
                                                </a:lnTo>
                                                <a:cubicBezTo>
                                                  <a:pt x="120" y="3"/>
                                                  <a:pt x="117" y="0"/>
                                                  <a:pt x="114" y="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780DE6B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      <o:lock v:ext="edit" aspectratio="t" verticies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768AE" w:rsidRPr="009D0878" w:rsidTr="00F25C7F">
                    <w:tc>
                      <w:tcPr>
                        <w:tcW w:w="3394" w:type="dxa"/>
                        <w:tcMar>
                          <w:left w:w="720" w:type="dxa"/>
                          <w:right w:w="29" w:type="dxa"/>
                        </w:tcMar>
                      </w:tcPr>
                      <w:p w:rsidR="000768AE" w:rsidRPr="009D0878" w:rsidRDefault="009B5FA2" w:rsidP="00C55346">
                        <w:pPr>
                          <w:pStyle w:val="ContactInfo"/>
                          <w:framePr w:hSpace="180" w:wrap="around" w:hAnchor="margin" w:y="-420"/>
                        </w:pPr>
                        <w:sdt>
                          <w:sdtPr>
                            <w:alias w:val="Enter Twitter/blog/portfolio:"/>
                            <w:tag w:val="Enter Twitter/blog/portfolio:"/>
                            <w:id w:val="182791170"/>
                            <w:placeholder>
                              <w:docPart w:val="6E4756E9C74645BBBBB5C943A9D8AC93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15:appearance w15:val="hidden"/>
                            <w:text w:multiLine="1"/>
                          </w:sdtPr>
                          <w:sdtEndPr/>
                          <w:sdtContent>
                            <w:r w:rsidR="00C55346">
                              <w:t>tarheeljessicajones.com</w:t>
                            </w:r>
                          </w:sdtContent>
                        </w:sdt>
                      </w:p>
                    </w:tc>
                    <w:tc>
                      <w:tcPr>
                        <w:tcW w:w="356" w:type="dxa"/>
                        <w:tcMar>
                          <w:left w:w="0" w:type="dxa"/>
                          <w:right w:w="0" w:type="dxa"/>
                        </w:tcMar>
                      </w:tcPr>
                      <w:p w:rsidR="000768AE" w:rsidRPr="009D0878" w:rsidRDefault="000768AE" w:rsidP="00C55346">
                        <w:pPr>
                          <w:pStyle w:val="Icons"/>
                          <w:framePr w:hSpace="180" w:wrap="around" w:hAnchor="margin" w:y="-420"/>
                        </w:pPr>
                        <w:r w:rsidRPr="009D0878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43E3392" wp14:editId="314D1B84">
                                  <wp:extent cx="118872" cy="118872"/>
                                  <wp:effectExtent l="0" t="0" r="0" b="0"/>
                                  <wp:docPr id="12" name="Website icon" descr="Twitter/Blog/Portfolio ico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EditPoint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1758 w 2691"/>
                                              <a:gd name="T1" fmla="*/ 2346 h 2691"/>
                                              <a:gd name="T2" fmla="*/ 1897 w 2691"/>
                                              <a:gd name="T3" fmla="*/ 2384 h 2691"/>
                                              <a:gd name="T4" fmla="*/ 2267 w 2691"/>
                                              <a:gd name="T5" fmla="*/ 2095 h 2691"/>
                                              <a:gd name="T6" fmla="*/ 691 w 2691"/>
                                              <a:gd name="T7" fmla="*/ 1994 h 2691"/>
                                              <a:gd name="T8" fmla="*/ 587 w 2691"/>
                                              <a:gd name="T9" fmla="*/ 2252 h 2691"/>
                                              <a:gd name="T10" fmla="*/ 1051 w 2691"/>
                                              <a:gd name="T11" fmla="*/ 2490 h 2691"/>
                                              <a:gd name="T12" fmla="*/ 813 w 2691"/>
                                              <a:gd name="T13" fmla="*/ 2108 h 2691"/>
                                              <a:gd name="T14" fmla="*/ 1189 w 2691"/>
                                              <a:gd name="T15" fmla="*/ 1908 h 2691"/>
                                              <a:gd name="T16" fmla="*/ 976 w 2691"/>
                                              <a:gd name="T17" fmla="*/ 1919 h 2691"/>
                                              <a:gd name="T18" fmla="*/ 963 w 2691"/>
                                              <a:gd name="T19" fmla="*/ 2093 h 2691"/>
                                              <a:gd name="T20" fmla="*/ 1116 w 2691"/>
                                              <a:gd name="T21" fmla="*/ 2342 h 2691"/>
                                              <a:gd name="T22" fmla="*/ 1243 w 2691"/>
                                              <a:gd name="T23" fmla="*/ 2495 h 2691"/>
                                              <a:gd name="T24" fmla="*/ 1418 w 2691"/>
                                              <a:gd name="T25" fmla="*/ 2520 h 2691"/>
                                              <a:gd name="T26" fmla="*/ 1497 w 2691"/>
                                              <a:gd name="T27" fmla="*/ 2436 h 2691"/>
                                              <a:gd name="T28" fmla="*/ 1669 w 2691"/>
                                              <a:gd name="T29" fmla="*/ 2224 h 2691"/>
                                              <a:gd name="T30" fmla="*/ 1808 w 2691"/>
                                              <a:gd name="T31" fmla="*/ 1935 h 2691"/>
                                              <a:gd name="T32" fmla="*/ 1579 w 2691"/>
                                              <a:gd name="T33" fmla="*/ 1913 h 2691"/>
                                              <a:gd name="T34" fmla="*/ 1436 w 2691"/>
                                              <a:gd name="T35" fmla="*/ 1905 h 2691"/>
                                              <a:gd name="T36" fmla="*/ 2111 w 2691"/>
                                              <a:gd name="T37" fmla="*/ 1866 h 2691"/>
                                              <a:gd name="T38" fmla="*/ 2465 w 2691"/>
                                              <a:gd name="T39" fmla="*/ 1749 h 2691"/>
                                              <a:gd name="T40" fmla="*/ 1428 w 2691"/>
                                              <a:gd name="T41" fmla="*/ 1754 h 2691"/>
                                              <a:gd name="T42" fmla="*/ 1861 w 2691"/>
                                              <a:gd name="T43" fmla="*/ 1519 h 2691"/>
                                              <a:gd name="T44" fmla="*/ 880 w 2691"/>
                                              <a:gd name="T45" fmla="*/ 1797 h 2691"/>
                                              <a:gd name="T46" fmla="*/ 156 w 2691"/>
                                              <a:gd name="T47" fmla="*/ 1420 h 2691"/>
                                              <a:gd name="T48" fmla="*/ 303 w 2691"/>
                                              <a:gd name="T49" fmla="*/ 1918 h 2691"/>
                                              <a:gd name="T50" fmla="*/ 736 w 2691"/>
                                              <a:gd name="T51" fmla="*/ 1825 h 2691"/>
                                              <a:gd name="T52" fmla="*/ 1722 w 2691"/>
                                              <a:gd name="T53" fmla="*/ 847 h 2691"/>
                                              <a:gd name="T54" fmla="*/ 1854 w 2691"/>
                                              <a:gd name="T55" fmla="*/ 1084 h 2691"/>
                                              <a:gd name="T56" fmla="*/ 855 w 2691"/>
                                              <a:gd name="T57" fmla="*/ 1083 h 2691"/>
                                              <a:gd name="T58" fmla="*/ 985 w 2691"/>
                                              <a:gd name="T59" fmla="*/ 846 h 2691"/>
                                              <a:gd name="T60" fmla="*/ 1961 w 2691"/>
                                              <a:gd name="T61" fmla="*/ 804 h 2691"/>
                                              <a:gd name="T62" fmla="*/ 2526 w 2691"/>
                                              <a:gd name="T63" fmla="*/ 1186 h 2691"/>
                                              <a:gd name="T64" fmla="*/ 2324 w 2691"/>
                                              <a:gd name="T65" fmla="*/ 669 h 2691"/>
                                              <a:gd name="T66" fmla="*/ 240 w 2691"/>
                                              <a:gd name="T67" fmla="*/ 876 h 2691"/>
                                              <a:gd name="T68" fmla="*/ 161 w 2691"/>
                                              <a:gd name="T69" fmla="*/ 1204 h 2691"/>
                                              <a:gd name="T70" fmla="*/ 702 w 2691"/>
                                              <a:gd name="T71" fmla="*/ 1044 h 2691"/>
                                              <a:gd name="T72" fmla="*/ 731 w 2691"/>
                                              <a:gd name="T73" fmla="*/ 878 h 2691"/>
                                              <a:gd name="T74" fmla="*/ 486 w 2691"/>
                                              <a:gd name="T75" fmla="*/ 716 h 2691"/>
                                              <a:gd name="T76" fmla="*/ 1849 w 2691"/>
                                              <a:gd name="T77" fmla="*/ 444 h 2691"/>
                                              <a:gd name="T78" fmla="*/ 2171 w 2691"/>
                                              <a:gd name="T79" fmla="*/ 573 h 2691"/>
                                              <a:gd name="T80" fmla="*/ 1861 w 2691"/>
                                              <a:gd name="T81" fmla="*/ 275 h 2691"/>
                                              <a:gd name="T82" fmla="*/ 710 w 2691"/>
                                              <a:gd name="T83" fmla="*/ 342 h 2691"/>
                                              <a:gd name="T84" fmla="*/ 648 w 2691"/>
                                              <a:gd name="T85" fmla="*/ 619 h 2691"/>
                                              <a:gd name="T86" fmla="*/ 925 w 2691"/>
                                              <a:gd name="T87" fmla="*/ 315 h 2691"/>
                                              <a:gd name="T88" fmla="*/ 1133 w 2691"/>
                                              <a:gd name="T89" fmla="*/ 279 h 2691"/>
                                              <a:gd name="T90" fmla="*/ 929 w 2691"/>
                                              <a:gd name="T91" fmla="*/ 684 h 2691"/>
                                              <a:gd name="T92" fmla="*/ 1428 w 2691"/>
                                              <a:gd name="T93" fmla="*/ 721 h 2691"/>
                                              <a:gd name="T94" fmla="*/ 1700 w 2691"/>
                                              <a:gd name="T95" fmla="*/ 477 h 2691"/>
                                              <a:gd name="T96" fmla="*/ 1464 w 2691"/>
                                              <a:gd name="T97" fmla="*/ 186 h 2691"/>
                                              <a:gd name="T98" fmla="*/ 1787 w 2691"/>
                                              <a:gd name="T99" fmla="*/ 75 h 2691"/>
                                              <a:gd name="T100" fmla="*/ 2297 w 2691"/>
                                              <a:gd name="T101" fmla="*/ 395 h 2691"/>
                                              <a:gd name="T102" fmla="*/ 2616 w 2691"/>
                                              <a:gd name="T103" fmla="*/ 904 h 2691"/>
                                              <a:gd name="T104" fmla="*/ 2679 w 2691"/>
                                              <a:gd name="T105" fmla="*/ 1528 h 2691"/>
                                              <a:gd name="T106" fmla="*/ 2461 w 2691"/>
                                              <a:gd name="T107" fmla="*/ 2098 h 2691"/>
                                              <a:gd name="T108" fmla="*/ 2024 w 2691"/>
                                              <a:gd name="T109" fmla="*/ 2508 h 2691"/>
                                              <a:gd name="T110" fmla="*/ 1437 w 2691"/>
                                              <a:gd name="T111" fmla="*/ 2688 h 2691"/>
                                              <a:gd name="T112" fmla="*/ 822 w 2691"/>
                                              <a:gd name="T113" fmla="*/ 2585 h 2691"/>
                                              <a:gd name="T114" fmla="*/ 335 w 2691"/>
                                              <a:gd name="T115" fmla="*/ 2234 h 2691"/>
                                              <a:gd name="T116" fmla="*/ 47 w 2691"/>
                                              <a:gd name="T117" fmla="*/ 1703 h 2691"/>
                                              <a:gd name="T118" fmla="*/ 27 w 2691"/>
                                              <a:gd name="T119" fmla="*/ 1075 h 2691"/>
                                              <a:gd name="T120" fmla="*/ 280 w 2691"/>
                                              <a:gd name="T121" fmla="*/ 524 h 2691"/>
                                              <a:gd name="T122" fmla="*/ 743 w 2691"/>
                                              <a:gd name="T123" fmla="*/ 142 h 2691"/>
                                              <a:gd name="T124" fmla="*/ 1345 w 2691"/>
                                              <a:gd name="T125" fmla="*/ 0 h 26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  <a:cxn ang="0">
                                                <a:pos x="T12" y="T13"/>
                                              </a:cxn>
                                              <a:cxn ang="0">
                                                <a:pos x="T14" y="T15"/>
                                              </a:cxn>
                                              <a:cxn ang="0">
                                                <a:pos x="T16" y="T17"/>
                                              </a:cxn>
                                              <a:cxn ang="0">
                                                <a:pos x="T18" y="T19"/>
                                              </a:cxn>
                                              <a:cxn ang="0">
                                                <a:pos x="T20" y="T21"/>
                                              </a:cxn>
                                              <a:cxn ang="0">
                                                <a:pos x="T22" y="T23"/>
                                              </a:cxn>
                                              <a:cxn ang="0">
                                                <a:pos x="T24" y="T25"/>
                                              </a:cxn>
                                              <a:cxn ang="0">
                                                <a:pos x="T26" y="T27"/>
                                              </a:cxn>
                                              <a:cxn ang="0">
                                                <a:pos x="T28" y="T29"/>
                                              </a:cxn>
                                              <a:cxn ang="0">
                                                <a:pos x="T30" y="T31"/>
                                              </a:cxn>
                                              <a:cxn ang="0">
                                                <a:pos x="T32" y="T33"/>
                                              </a:cxn>
                                              <a:cxn ang="0">
                                                <a:pos x="T34" y="T35"/>
                                              </a:cxn>
                                              <a:cxn ang="0">
                                                <a:pos x="T36" y="T37"/>
                                              </a:cxn>
                                              <a:cxn ang="0">
                                                <a:pos x="T38" y="T39"/>
                                              </a:cxn>
                                              <a:cxn ang="0">
                                                <a:pos x="T40" y="T41"/>
                                              </a:cxn>
                                              <a:cxn ang="0">
                                                <a:pos x="T42" y="T43"/>
                                              </a:cxn>
                                              <a:cxn ang="0">
                                                <a:pos x="T44" y="T45"/>
                                              </a:cxn>
                                              <a:cxn ang="0">
                                                <a:pos x="T46" y="T47"/>
                                              </a:cxn>
                                              <a:cxn ang="0">
                                                <a:pos x="T48" y="T49"/>
                                              </a:cxn>
                                              <a:cxn ang="0">
                                                <a:pos x="T50" y="T51"/>
                                              </a:cxn>
                                              <a:cxn ang="0">
                                                <a:pos x="T52" y="T53"/>
                                              </a:cxn>
                                              <a:cxn ang="0">
                                                <a:pos x="T54" y="T55"/>
                                              </a:cxn>
                                              <a:cxn ang="0">
                                                <a:pos x="T56" y="T57"/>
                                              </a:cxn>
                                              <a:cxn ang="0">
                                                <a:pos x="T58" y="T59"/>
                                              </a:cxn>
                                              <a:cxn ang="0">
                                                <a:pos x="T60" y="T61"/>
                                              </a:cxn>
                                              <a:cxn ang="0">
                                                <a:pos x="T62" y="T63"/>
                                              </a:cxn>
                                              <a:cxn ang="0">
                                                <a:pos x="T64" y="T65"/>
                                              </a:cxn>
                                              <a:cxn ang="0">
                                                <a:pos x="T66" y="T67"/>
                                              </a:cxn>
                                              <a:cxn ang="0">
                                                <a:pos x="T68" y="T69"/>
                                              </a:cxn>
                                              <a:cxn ang="0">
                                                <a:pos x="T70" y="T71"/>
                                              </a:cxn>
                                              <a:cxn ang="0">
                                                <a:pos x="T72" y="T73"/>
                                              </a:cxn>
                                              <a:cxn ang="0">
                                                <a:pos x="T74" y="T75"/>
                                              </a:cxn>
                                              <a:cxn ang="0">
                                                <a:pos x="T76" y="T77"/>
                                              </a:cxn>
                                              <a:cxn ang="0">
                                                <a:pos x="T78" y="T79"/>
                                              </a:cxn>
                                              <a:cxn ang="0">
                                                <a:pos x="T80" y="T81"/>
                                              </a:cxn>
                                              <a:cxn ang="0">
                                                <a:pos x="T82" y="T83"/>
                                              </a:cxn>
                                              <a:cxn ang="0">
                                                <a:pos x="T84" y="T85"/>
                                              </a:cxn>
                                              <a:cxn ang="0">
                                                <a:pos x="T86" y="T87"/>
                                              </a:cxn>
                                              <a:cxn ang="0">
                                                <a:pos x="T88" y="T89"/>
                                              </a:cxn>
                                              <a:cxn ang="0">
                                                <a:pos x="T90" y="T91"/>
                                              </a:cxn>
                                              <a:cxn ang="0">
                                                <a:pos x="T92" y="T93"/>
                                              </a:cxn>
                                              <a:cxn ang="0">
                                                <a:pos x="T94" y="T95"/>
                                              </a:cxn>
                                              <a:cxn ang="0">
                                                <a:pos x="T96" y="T97"/>
                                              </a:cxn>
                                              <a:cxn ang="0">
                                                <a:pos x="T98" y="T99"/>
                                              </a:cxn>
                                              <a:cxn ang="0">
                                                <a:pos x="T100" y="T101"/>
                                              </a:cxn>
                                              <a:cxn ang="0">
                                                <a:pos x="T102" y="T103"/>
                                              </a:cxn>
                                              <a:cxn ang="0">
                                                <a:pos x="T104" y="T105"/>
                                              </a:cxn>
                                              <a:cxn ang="0">
                                                <a:pos x="T106" y="T107"/>
                                              </a:cxn>
                                              <a:cxn ang="0">
                                                <a:pos x="T108" y="T109"/>
                                              </a:cxn>
                                              <a:cxn ang="0">
                                                <a:pos x="T110" y="T111"/>
                                              </a:cxn>
                                              <a:cxn ang="0">
                                                <a:pos x="T112" y="T113"/>
                                              </a:cxn>
                                              <a:cxn ang="0">
                                                <a:pos x="T114" y="T115"/>
                                              </a:cxn>
                                              <a:cxn ang="0">
                                                <a:pos x="T116" y="T117"/>
                                              </a:cxn>
                                              <a:cxn ang="0">
                                                <a:pos x="T118" y="T119"/>
                                              </a:cxn>
                                              <a:cxn ang="0">
                                                <a:pos x="T120" y="T121"/>
                                              </a:cxn>
                                              <a:cxn ang="0">
                                                <a:pos x="T122" y="T123"/>
                                              </a:cxn>
                                              <a:cxn ang="0">
                                                <a:pos x="T124" y="T12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691" h="2691">
                                                <a:moveTo>
                                                  <a:pt x="1942" y="1975"/>
                                                </a:moveTo>
                                                <a:lnTo>
                                                  <a:pt x="1921" y="2043"/>
                                                </a:lnTo>
                                                <a:lnTo>
                                                  <a:pt x="1895" y="2108"/>
                                                </a:lnTo>
                                                <a:lnTo>
                                                  <a:pt x="1864" y="2172"/>
                                                </a:lnTo>
                                                <a:lnTo>
                                                  <a:pt x="1830" y="2233"/>
                                                </a:lnTo>
                                                <a:lnTo>
                                                  <a:pt x="1794" y="2292"/>
                                                </a:lnTo>
                                                <a:lnTo>
                                                  <a:pt x="1758" y="2346"/>
                                                </a:lnTo>
                                                <a:lnTo>
                                                  <a:pt x="1720" y="2399"/>
                                                </a:lnTo>
                                                <a:lnTo>
                                                  <a:pt x="1684" y="2446"/>
                                                </a:lnTo>
                                                <a:lnTo>
                                                  <a:pt x="1651" y="2490"/>
                                                </a:lnTo>
                                                <a:lnTo>
                                                  <a:pt x="1711" y="2468"/>
                                                </a:lnTo>
                                                <a:lnTo>
                                                  <a:pt x="1773" y="2443"/>
                                                </a:lnTo>
                                                <a:lnTo>
                                                  <a:pt x="1835" y="2415"/>
                                                </a:lnTo>
                                                <a:lnTo>
                                                  <a:pt x="1897" y="2384"/>
                                                </a:lnTo>
                                                <a:lnTo>
                                                  <a:pt x="1957" y="2348"/>
                                                </a:lnTo>
                                                <a:lnTo>
                                                  <a:pt x="2017" y="2312"/>
                                                </a:lnTo>
                                                <a:lnTo>
                                                  <a:pt x="2075" y="2273"/>
                                                </a:lnTo>
                                                <a:lnTo>
                                                  <a:pt x="2128" y="2230"/>
                                                </a:lnTo>
                                                <a:lnTo>
                                                  <a:pt x="2179" y="2187"/>
                                                </a:lnTo>
                                                <a:lnTo>
                                                  <a:pt x="2226" y="2141"/>
                                                </a:lnTo>
                                                <a:lnTo>
                                                  <a:pt x="2267" y="2095"/>
                                                </a:lnTo>
                                                <a:lnTo>
                                                  <a:pt x="2210" y="2067"/>
                                                </a:lnTo>
                                                <a:lnTo>
                                                  <a:pt x="2147" y="2041"/>
                                                </a:lnTo>
                                                <a:lnTo>
                                                  <a:pt x="2082" y="2016"/>
                                                </a:lnTo>
                                                <a:lnTo>
                                                  <a:pt x="2013" y="1994"/>
                                                </a:lnTo>
                                                <a:lnTo>
                                                  <a:pt x="1942" y="1975"/>
                                                </a:lnTo>
                                                <a:close/>
                                                <a:moveTo>
                                                  <a:pt x="767" y="1973"/>
                                                </a:moveTo>
                                                <a:lnTo>
                                                  <a:pt x="691" y="1994"/>
                                                </a:lnTo>
                                                <a:lnTo>
                                                  <a:pt x="620" y="2018"/>
                                                </a:lnTo>
                                                <a:lnTo>
                                                  <a:pt x="553" y="2045"/>
                                                </a:lnTo>
                                                <a:lnTo>
                                                  <a:pt x="490" y="2073"/>
                                                </a:lnTo>
                                                <a:lnTo>
                                                  <a:pt x="431" y="2104"/>
                                                </a:lnTo>
                                                <a:lnTo>
                                                  <a:pt x="478" y="2156"/>
                                                </a:lnTo>
                                                <a:lnTo>
                                                  <a:pt x="531" y="2205"/>
                                                </a:lnTo>
                                                <a:lnTo>
                                                  <a:pt x="587" y="2252"/>
                                                </a:lnTo>
                                                <a:lnTo>
                                                  <a:pt x="648" y="2296"/>
                                                </a:lnTo>
                                                <a:lnTo>
                                                  <a:pt x="711" y="2337"/>
                                                </a:lnTo>
                                                <a:lnTo>
                                                  <a:pt x="778" y="2375"/>
                                                </a:lnTo>
                                                <a:lnTo>
                                                  <a:pt x="845" y="2409"/>
                                                </a:lnTo>
                                                <a:lnTo>
                                                  <a:pt x="914" y="2440"/>
                                                </a:lnTo>
                                                <a:lnTo>
                                                  <a:pt x="984" y="2466"/>
                                                </a:lnTo>
                                                <a:lnTo>
                                                  <a:pt x="1051" y="2490"/>
                                                </a:lnTo>
                                                <a:lnTo>
                                                  <a:pt x="1017" y="2446"/>
                                                </a:lnTo>
                                                <a:lnTo>
                                                  <a:pt x="982" y="2399"/>
                                                </a:lnTo>
                                                <a:lnTo>
                                                  <a:pt x="945" y="2347"/>
                                                </a:lnTo>
                                                <a:lnTo>
                                                  <a:pt x="910" y="2292"/>
                                                </a:lnTo>
                                                <a:lnTo>
                                                  <a:pt x="875" y="2234"/>
                                                </a:lnTo>
                                                <a:lnTo>
                                                  <a:pt x="842" y="2173"/>
                                                </a:lnTo>
                                                <a:lnTo>
                                                  <a:pt x="813" y="2108"/>
                                                </a:lnTo>
                                                <a:lnTo>
                                                  <a:pt x="787" y="2042"/>
                                                </a:lnTo>
                                                <a:lnTo>
                                                  <a:pt x="767" y="1973"/>
                                                </a:lnTo>
                                                <a:close/>
                                                <a:moveTo>
                                                  <a:pt x="1260" y="1906"/>
                                                </a:moveTo>
                                                <a:lnTo>
                                                  <a:pt x="1250" y="1906"/>
                                                </a:lnTo>
                                                <a:lnTo>
                                                  <a:pt x="1234" y="1907"/>
                                                </a:lnTo>
                                                <a:lnTo>
                                                  <a:pt x="1213" y="1907"/>
                                                </a:lnTo>
                                                <a:lnTo>
                                                  <a:pt x="1189" y="1908"/>
                                                </a:lnTo>
                                                <a:lnTo>
                                                  <a:pt x="1161" y="1909"/>
                                                </a:lnTo>
                                                <a:lnTo>
                                                  <a:pt x="1132" y="1910"/>
                                                </a:lnTo>
                                                <a:lnTo>
                                                  <a:pt x="1101" y="1911"/>
                                                </a:lnTo>
                                                <a:lnTo>
                                                  <a:pt x="1069" y="1912"/>
                                                </a:lnTo>
                                                <a:lnTo>
                                                  <a:pt x="1037" y="1914"/>
                                                </a:lnTo>
                                                <a:lnTo>
                                                  <a:pt x="1006" y="1916"/>
                                                </a:lnTo>
                                                <a:lnTo>
                                                  <a:pt x="976" y="1919"/>
                                                </a:lnTo>
                                                <a:lnTo>
                                                  <a:pt x="948" y="1921"/>
                                                </a:lnTo>
                                                <a:lnTo>
                                                  <a:pt x="922" y="1924"/>
                                                </a:lnTo>
                                                <a:lnTo>
                                                  <a:pt x="900" y="1928"/>
                                                </a:lnTo>
                                                <a:lnTo>
                                                  <a:pt x="912" y="1970"/>
                                                </a:lnTo>
                                                <a:lnTo>
                                                  <a:pt x="927" y="2012"/>
                                                </a:lnTo>
                                                <a:lnTo>
                                                  <a:pt x="944" y="2053"/>
                                                </a:lnTo>
                                                <a:lnTo>
                                                  <a:pt x="963" y="2093"/>
                                                </a:lnTo>
                                                <a:lnTo>
                                                  <a:pt x="982" y="2133"/>
                                                </a:lnTo>
                                                <a:lnTo>
                                                  <a:pt x="1003" y="2172"/>
                                                </a:lnTo>
                                                <a:lnTo>
                                                  <a:pt x="1025" y="2209"/>
                                                </a:lnTo>
                                                <a:lnTo>
                                                  <a:pt x="1047" y="2244"/>
                                                </a:lnTo>
                                                <a:lnTo>
                                                  <a:pt x="1071" y="2279"/>
                                                </a:lnTo>
                                                <a:lnTo>
                                                  <a:pt x="1094" y="2312"/>
                                                </a:lnTo>
                                                <a:lnTo>
                                                  <a:pt x="1116" y="2342"/>
                                                </a:lnTo>
                                                <a:lnTo>
                                                  <a:pt x="1138" y="2371"/>
                                                </a:lnTo>
                                                <a:lnTo>
                                                  <a:pt x="1159" y="2399"/>
                                                </a:lnTo>
                                                <a:lnTo>
                                                  <a:pt x="1179" y="2423"/>
                                                </a:lnTo>
                                                <a:lnTo>
                                                  <a:pt x="1198" y="2445"/>
                                                </a:lnTo>
                                                <a:lnTo>
                                                  <a:pt x="1215" y="2464"/>
                                                </a:lnTo>
                                                <a:lnTo>
                                                  <a:pt x="1230" y="2481"/>
                                                </a:lnTo>
                                                <a:lnTo>
                                                  <a:pt x="1243" y="2495"/>
                                                </a:lnTo>
                                                <a:lnTo>
                                                  <a:pt x="1253" y="2506"/>
                                                </a:lnTo>
                                                <a:lnTo>
                                                  <a:pt x="1261" y="2513"/>
                                                </a:lnTo>
                                                <a:lnTo>
                                                  <a:pt x="1265" y="2517"/>
                                                </a:lnTo>
                                                <a:lnTo>
                                                  <a:pt x="1266" y="2518"/>
                                                </a:lnTo>
                                                <a:lnTo>
                                                  <a:pt x="1260" y="1906"/>
                                                </a:lnTo>
                                                <a:close/>
                                                <a:moveTo>
                                                  <a:pt x="1436" y="1905"/>
                                                </a:moveTo>
                                                <a:lnTo>
                                                  <a:pt x="1418" y="2520"/>
                                                </a:lnTo>
                                                <a:lnTo>
                                                  <a:pt x="1419" y="2518"/>
                                                </a:lnTo>
                                                <a:lnTo>
                                                  <a:pt x="1424" y="2512"/>
                                                </a:lnTo>
                                                <a:lnTo>
                                                  <a:pt x="1433" y="2503"/>
                                                </a:lnTo>
                                                <a:lnTo>
                                                  <a:pt x="1445" y="2490"/>
                                                </a:lnTo>
                                                <a:lnTo>
                                                  <a:pt x="1460" y="2474"/>
                                                </a:lnTo>
                                                <a:lnTo>
                                                  <a:pt x="1478" y="2456"/>
                                                </a:lnTo>
                                                <a:lnTo>
                                                  <a:pt x="1497" y="2436"/>
                                                </a:lnTo>
                                                <a:lnTo>
                                                  <a:pt x="1520" y="2412"/>
                                                </a:lnTo>
                                                <a:lnTo>
                                                  <a:pt x="1543" y="2387"/>
                                                </a:lnTo>
                                                <a:lnTo>
                                                  <a:pt x="1567" y="2358"/>
                                                </a:lnTo>
                                                <a:lnTo>
                                                  <a:pt x="1592" y="2327"/>
                                                </a:lnTo>
                                                <a:lnTo>
                                                  <a:pt x="1618" y="2295"/>
                                                </a:lnTo>
                                                <a:lnTo>
                                                  <a:pt x="1644" y="2260"/>
                                                </a:lnTo>
                                                <a:lnTo>
                                                  <a:pt x="1669" y="2224"/>
                                                </a:lnTo>
                                                <a:lnTo>
                                                  <a:pt x="1694" y="2187"/>
                                                </a:lnTo>
                                                <a:lnTo>
                                                  <a:pt x="1717" y="2147"/>
                                                </a:lnTo>
                                                <a:lnTo>
                                                  <a:pt x="1740" y="2107"/>
                                                </a:lnTo>
                                                <a:lnTo>
                                                  <a:pt x="1761" y="2066"/>
                                                </a:lnTo>
                                                <a:lnTo>
                                                  <a:pt x="1779" y="2022"/>
                                                </a:lnTo>
                                                <a:lnTo>
                                                  <a:pt x="1795" y="1979"/>
                                                </a:lnTo>
                                                <a:lnTo>
                                                  <a:pt x="1808" y="1935"/>
                                                </a:lnTo>
                                                <a:lnTo>
                                                  <a:pt x="1782" y="1931"/>
                                                </a:lnTo>
                                                <a:lnTo>
                                                  <a:pt x="1751" y="1926"/>
                                                </a:lnTo>
                                                <a:lnTo>
                                                  <a:pt x="1718" y="1923"/>
                                                </a:lnTo>
                                                <a:lnTo>
                                                  <a:pt x="1684" y="1920"/>
                                                </a:lnTo>
                                                <a:lnTo>
                                                  <a:pt x="1649" y="1917"/>
                                                </a:lnTo>
                                                <a:lnTo>
                                                  <a:pt x="1613" y="1915"/>
                                                </a:lnTo>
                                                <a:lnTo>
                                                  <a:pt x="1579" y="1913"/>
                                                </a:lnTo>
                                                <a:lnTo>
                                                  <a:pt x="1546" y="1912"/>
                                                </a:lnTo>
                                                <a:lnTo>
                                                  <a:pt x="1517" y="1910"/>
                                                </a:lnTo>
                                                <a:lnTo>
                                                  <a:pt x="1489" y="1909"/>
                                                </a:lnTo>
                                                <a:lnTo>
                                                  <a:pt x="1468" y="1908"/>
                                                </a:lnTo>
                                                <a:lnTo>
                                                  <a:pt x="1451" y="1907"/>
                                                </a:lnTo>
                                                <a:lnTo>
                                                  <a:pt x="1440" y="1906"/>
                                                </a:lnTo>
                                                <a:lnTo>
                                                  <a:pt x="1436" y="1905"/>
                                                </a:lnTo>
                                                <a:close/>
                                                <a:moveTo>
                                                  <a:pt x="2016" y="1420"/>
                                                </a:moveTo>
                                                <a:lnTo>
                                                  <a:pt x="2010" y="1526"/>
                                                </a:lnTo>
                                                <a:lnTo>
                                                  <a:pt x="2001" y="1629"/>
                                                </a:lnTo>
                                                <a:lnTo>
                                                  <a:pt x="1988" y="1729"/>
                                                </a:lnTo>
                                                <a:lnTo>
                                                  <a:pt x="1972" y="1827"/>
                                                </a:lnTo>
                                                <a:lnTo>
                                                  <a:pt x="2042" y="1845"/>
                                                </a:lnTo>
                                                <a:lnTo>
                                                  <a:pt x="2111" y="1866"/>
                                                </a:lnTo>
                                                <a:lnTo>
                                                  <a:pt x="2177" y="1889"/>
                                                </a:lnTo>
                                                <a:lnTo>
                                                  <a:pt x="2240" y="1914"/>
                                                </a:lnTo>
                                                <a:lnTo>
                                                  <a:pt x="2301" y="1941"/>
                                                </a:lnTo>
                                                <a:lnTo>
                                                  <a:pt x="2357" y="1970"/>
                                                </a:lnTo>
                                                <a:lnTo>
                                                  <a:pt x="2398" y="1899"/>
                                                </a:lnTo>
                                                <a:lnTo>
                                                  <a:pt x="2434" y="1826"/>
                                                </a:lnTo>
                                                <a:lnTo>
                                                  <a:pt x="2465" y="1749"/>
                                                </a:lnTo>
                                                <a:lnTo>
                                                  <a:pt x="2491" y="1670"/>
                                                </a:lnTo>
                                                <a:lnTo>
                                                  <a:pt x="2511" y="1588"/>
                                                </a:lnTo>
                                                <a:lnTo>
                                                  <a:pt x="2526" y="1505"/>
                                                </a:lnTo>
                                                <a:lnTo>
                                                  <a:pt x="2535" y="1420"/>
                                                </a:lnTo>
                                                <a:lnTo>
                                                  <a:pt x="2016" y="1420"/>
                                                </a:lnTo>
                                                <a:close/>
                                                <a:moveTo>
                                                  <a:pt x="1428" y="1420"/>
                                                </a:moveTo>
                                                <a:lnTo>
                                                  <a:pt x="1428" y="1754"/>
                                                </a:lnTo>
                                                <a:lnTo>
                                                  <a:pt x="1531" y="1759"/>
                                                </a:lnTo>
                                                <a:lnTo>
                                                  <a:pt x="1632" y="1768"/>
                                                </a:lnTo>
                                                <a:lnTo>
                                                  <a:pt x="1731" y="1780"/>
                                                </a:lnTo>
                                                <a:lnTo>
                                                  <a:pt x="1828" y="1795"/>
                                                </a:lnTo>
                                                <a:lnTo>
                                                  <a:pt x="1842" y="1708"/>
                                                </a:lnTo>
                                                <a:lnTo>
                                                  <a:pt x="1854" y="1615"/>
                                                </a:lnTo>
                                                <a:lnTo>
                                                  <a:pt x="1861" y="1519"/>
                                                </a:lnTo>
                                                <a:lnTo>
                                                  <a:pt x="1866" y="1420"/>
                                                </a:lnTo>
                                                <a:lnTo>
                                                  <a:pt x="1428" y="1420"/>
                                                </a:lnTo>
                                                <a:close/>
                                                <a:moveTo>
                                                  <a:pt x="842" y="1420"/>
                                                </a:moveTo>
                                                <a:lnTo>
                                                  <a:pt x="847" y="1520"/>
                                                </a:lnTo>
                                                <a:lnTo>
                                                  <a:pt x="855" y="1616"/>
                                                </a:lnTo>
                                                <a:lnTo>
                                                  <a:pt x="866" y="1709"/>
                                                </a:lnTo>
                                                <a:lnTo>
                                                  <a:pt x="880" y="1797"/>
                                                </a:lnTo>
                                                <a:lnTo>
                                                  <a:pt x="976" y="1781"/>
                                                </a:lnTo>
                                                <a:lnTo>
                                                  <a:pt x="1074" y="1769"/>
                                                </a:lnTo>
                                                <a:lnTo>
                                                  <a:pt x="1174" y="1760"/>
                                                </a:lnTo>
                                                <a:lnTo>
                                                  <a:pt x="1276" y="1755"/>
                                                </a:lnTo>
                                                <a:lnTo>
                                                  <a:pt x="1276" y="1420"/>
                                                </a:lnTo>
                                                <a:lnTo>
                                                  <a:pt x="842" y="1420"/>
                                                </a:lnTo>
                                                <a:close/>
                                                <a:moveTo>
                                                  <a:pt x="156" y="1420"/>
                                                </a:moveTo>
                                                <a:lnTo>
                                                  <a:pt x="163" y="1496"/>
                                                </a:lnTo>
                                                <a:lnTo>
                                                  <a:pt x="175" y="1571"/>
                                                </a:lnTo>
                                                <a:lnTo>
                                                  <a:pt x="193" y="1644"/>
                                                </a:lnTo>
                                                <a:lnTo>
                                                  <a:pt x="214" y="1716"/>
                                                </a:lnTo>
                                                <a:lnTo>
                                                  <a:pt x="239" y="1785"/>
                                                </a:lnTo>
                                                <a:lnTo>
                                                  <a:pt x="269" y="1853"/>
                                                </a:lnTo>
                                                <a:lnTo>
                                                  <a:pt x="303" y="1918"/>
                                                </a:lnTo>
                                                <a:lnTo>
                                                  <a:pt x="341" y="1981"/>
                                                </a:lnTo>
                                                <a:lnTo>
                                                  <a:pt x="398" y="1950"/>
                                                </a:lnTo>
                                                <a:lnTo>
                                                  <a:pt x="459" y="1920"/>
                                                </a:lnTo>
                                                <a:lnTo>
                                                  <a:pt x="524" y="1893"/>
                                                </a:lnTo>
                                                <a:lnTo>
                                                  <a:pt x="591" y="1868"/>
                                                </a:lnTo>
                                                <a:lnTo>
                                                  <a:pt x="662" y="1845"/>
                                                </a:lnTo>
                                                <a:lnTo>
                                                  <a:pt x="736" y="1825"/>
                                                </a:lnTo>
                                                <a:lnTo>
                                                  <a:pt x="720" y="1728"/>
                                                </a:lnTo>
                                                <a:lnTo>
                                                  <a:pt x="707" y="1628"/>
                                                </a:lnTo>
                                                <a:lnTo>
                                                  <a:pt x="698" y="1525"/>
                                                </a:lnTo>
                                                <a:lnTo>
                                                  <a:pt x="692" y="1420"/>
                                                </a:lnTo>
                                                <a:lnTo>
                                                  <a:pt x="156" y="1420"/>
                                                </a:lnTo>
                                                <a:close/>
                                                <a:moveTo>
                                                  <a:pt x="1816" y="832"/>
                                                </a:moveTo>
                                                <a:lnTo>
                                                  <a:pt x="1722" y="847"/>
                                                </a:lnTo>
                                                <a:lnTo>
                                                  <a:pt x="1626" y="858"/>
                                                </a:lnTo>
                                                <a:lnTo>
                                                  <a:pt x="1528" y="867"/>
                                                </a:lnTo>
                                                <a:lnTo>
                                                  <a:pt x="1428" y="872"/>
                                                </a:lnTo>
                                                <a:lnTo>
                                                  <a:pt x="1428" y="1269"/>
                                                </a:lnTo>
                                                <a:lnTo>
                                                  <a:pt x="1865" y="1269"/>
                                                </a:lnTo>
                                                <a:lnTo>
                                                  <a:pt x="1861" y="1175"/>
                                                </a:lnTo>
                                                <a:lnTo>
                                                  <a:pt x="1854" y="1084"/>
                                                </a:lnTo>
                                                <a:lnTo>
                                                  <a:pt x="1844" y="996"/>
                                                </a:lnTo>
                                                <a:lnTo>
                                                  <a:pt x="1831" y="912"/>
                                                </a:lnTo>
                                                <a:lnTo>
                                                  <a:pt x="1816" y="832"/>
                                                </a:lnTo>
                                                <a:close/>
                                                <a:moveTo>
                                                  <a:pt x="892" y="831"/>
                                                </a:moveTo>
                                                <a:lnTo>
                                                  <a:pt x="877" y="911"/>
                                                </a:lnTo>
                                                <a:lnTo>
                                                  <a:pt x="864" y="995"/>
                                                </a:lnTo>
                                                <a:lnTo>
                                                  <a:pt x="855" y="1083"/>
                                                </a:lnTo>
                                                <a:lnTo>
                                                  <a:pt x="847" y="1175"/>
                                                </a:lnTo>
                                                <a:lnTo>
                                                  <a:pt x="843" y="1269"/>
                                                </a:lnTo>
                                                <a:lnTo>
                                                  <a:pt x="1276" y="1269"/>
                                                </a:lnTo>
                                                <a:lnTo>
                                                  <a:pt x="1276" y="871"/>
                                                </a:lnTo>
                                                <a:lnTo>
                                                  <a:pt x="1177" y="866"/>
                                                </a:lnTo>
                                                <a:lnTo>
                                                  <a:pt x="1081" y="858"/>
                                                </a:lnTo>
                                                <a:lnTo>
                                                  <a:pt x="985" y="846"/>
                                                </a:lnTo>
                                                <a:lnTo>
                                                  <a:pt x="892" y="831"/>
                                                </a:lnTo>
                                                <a:close/>
                                                <a:moveTo>
                                                  <a:pt x="2324" y="669"/>
                                                </a:moveTo>
                                                <a:lnTo>
                                                  <a:pt x="2258" y="701"/>
                                                </a:lnTo>
                                                <a:lnTo>
                                                  <a:pt x="2190" y="731"/>
                                                </a:lnTo>
                                                <a:lnTo>
                                                  <a:pt x="2116" y="758"/>
                                                </a:lnTo>
                                                <a:lnTo>
                                                  <a:pt x="2040" y="782"/>
                                                </a:lnTo>
                                                <a:lnTo>
                                                  <a:pt x="1961" y="804"/>
                                                </a:lnTo>
                                                <a:lnTo>
                                                  <a:pt x="1978" y="891"/>
                                                </a:lnTo>
                                                <a:lnTo>
                                                  <a:pt x="1992" y="982"/>
                                                </a:lnTo>
                                                <a:lnTo>
                                                  <a:pt x="2003" y="1075"/>
                                                </a:lnTo>
                                                <a:lnTo>
                                                  <a:pt x="2011" y="1171"/>
                                                </a:lnTo>
                                                <a:lnTo>
                                                  <a:pt x="2016" y="1269"/>
                                                </a:lnTo>
                                                <a:lnTo>
                                                  <a:pt x="2534" y="1269"/>
                                                </a:lnTo>
                                                <a:lnTo>
                                                  <a:pt x="2526" y="1186"/>
                                                </a:lnTo>
                                                <a:lnTo>
                                                  <a:pt x="2511" y="1105"/>
                                                </a:lnTo>
                                                <a:lnTo>
                                                  <a:pt x="2492" y="1026"/>
                                                </a:lnTo>
                                                <a:lnTo>
                                                  <a:pt x="2468" y="950"/>
                                                </a:lnTo>
                                                <a:lnTo>
                                                  <a:pt x="2440" y="876"/>
                                                </a:lnTo>
                                                <a:lnTo>
                                                  <a:pt x="2406" y="804"/>
                                                </a:lnTo>
                                                <a:lnTo>
                                                  <a:pt x="2367" y="735"/>
                                                </a:lnTo>
                                                <a:lnTo>
                                                  <a:pt x="2324" y="669"/>
                                                </a:lnTo>
                                                <a:close/>
                                                <a:moveTo>
                                                  <a:pt x="372" y="660"/>
                                                </a:moveTo>
                                                <a:lnTo>
                                                  <a:pt x="347" y="696"/>
                                                </a:lnTo>
                                                <a:lnTo>
                                                  <a:pt x="322" y="732"/>
                                                </a:lnTo>
                                                <a:lnTo>
                                                  <a:pt x="300" y="767"/>
                                                </a:lnTo>
                                                <a:lnTo>
                                                  <a:pt x="278" y="802"/>
                                                </a:lnTo>
                                                <a:lnTo>
                                                  <a:pt x="258" y="839"/>
                                                </a:lnTo>
                                                <a:lnTo>
                                                  <a:pt x="240" y="876"/>
                                                </a:lnTo>
                                                <a:lnTo>
                                                  <a:pt x="224" y="914"/>
                                                </a:lnTo>
                                                <a:lnTo>
                                                  <a:pt x="209" y="955"/>
                                                </a:lnTo>
                                                <a:lnTo>
                                                  <a:pt x="196" y="998"/>
                                                </a:lnTo>
                                                <a:lnTo>
                                                  <a:pt x="185" y="1044"/>
                                                </a:lnTo>
                                                <a:lnTo>
                                                  <a:pt x="175" y="1093"/>
                                                </a:lnTo>
                                                <a:lnTo>
                                                  <a:pt x="167" y="1146"/>
                                                </a:lnTo>
                                                <a:lnTo>
                                                  <a:pt x="161" y="1204"/>
                                                </a:lnTo>
                                                <a:lnTo>
                                                  <a:pt x="157" y="1267"/>
                                                </a:lnTo>
                                                <a:lnTo>
                                                  <a:pt x="692" y="1267"/>
                                                </a:lnTo>
                                                <a:lnTo>
                                                  <a:pt x="694" y="1209"/>
                                                </a:lnTo>
                                                <a:lnTo>
                                                  <a:pt x="695" y="1160"/>
                                                </a:lnTo>
                                                <a:lnTo>
                                                  <a:pt x="697" y="1115"/>
                                                </a:lnTo>
                                                <a:lnTo>
                                                  <a:pt x="700" y="1077"/>
                                                </a:lnTo>
                                                <a:lnTo>
                                                  <a:pt x="702" y="1044"/>
                                                </a:lnTo>
                                                <a:lnTo>
                                                  <a:pt x="705" y="1013"/>
                                                </a:lnTo>
                                                <a:lnTo>
                                                  <a:pt x="709" y="987"/>
                                                </a:lnTo>
                                                <a:lnTo>
                                                  <a:pt x="712" y="963"/>
                                                </a:lnTo>
                                                <a:lnTo>
                                                  <a:pt x="716" y="941"/>
                                                </a:lnTo>
                                                <a:lnTo>
                                                  <a:pt x="721" y="919"/>
                                                </a:lnTo>
                                                <a:lnTo>
                                                  <a:pt x="726" y="899"/>
                                                </a:lnTo>
                                                <a:lnTo>
                                                  <a:pt x="731" y="878"/>
                                                </a:lnTo>
                                                <a:lnTo>
                                                  <a:pt x="736" y="855"/>
                                                </a:lnTo>
                                                <a:lnTo>
                                                  <a:pt x="743" y="831"/>
                                                </a:lnTo>
                                                <a:lnTo>
                                                  <a:pt x="749" y="803"/>
                                                </a:lnTo>
                                                <a:lnTo>
                                                  <a:pt x="678" y="785"/>
                                                </a:lnTo>
                                                <a:lnTo>
                                                  <a:pt x="611" y="764"/>
                                                </a:lnTo>
                                                <a:lnTo>
                                                  <a:pt x="548" y="741"/>
                                                </a:lnTo>
                                                <a:lnTo>
                                                  <a:pt x="486" y="716"/>
                                                </a:lnTo>
                                                <a:lnTo>
                                                  <a:pt x="428" y="688"/>
                                                </a:lnTo>
                                                <a:lnTo>
                                                  <a:pt x="372" y="660"/>
                                                </a:lnTo>
                                                <a:close/>
                                                <a:moveTo>
                                                  <a:pt x="1717" y="217"/>
                                                </a:moveTo>
                                                <a:lnTo>
                                                  <a:pt x="1754" y="267"/>
                                                </a:lnTo>
                                                <a:lnTo>
                                                  <a:pt x="1787" y="321"/>
                                                </a:lnTo>
                                                <a:lnTo>
                                                  <a:pt x="1819" y="381"/>
                                                </a:lnTo>
                                                <a:lnTo>
                                                  <a:pt x="1849" y="444"/>
                                                </a:lnTo>
                                                <a:lnTo>
                                                  <a:pt x="1877" y="511"/>
                                                </a:lnTo>
                                                <a:lnTo>
                                                  <a:pt x="1902" y="581"/>
                                                </a:lnTo>
                                                <a:lnTo>
                                                  <a:pt x="1925" y="656"/>
                                                </a:lnTo>
                                                <a:lnTo>
                                                  <a:pt x="1991" y="638"/>
                                                </a:lnTo>
                                                <a:lnTo>
                                                  <a:pt x="2054" y="619"/>
                                                </a:lnTo>
                                                <a:lnTo>
                                                  <a:pt x="2114" y="596"/>
                                                </a:lnTo>
                                                <a:lnTo>
                                                  <a:pt x="2171" y="573"/>
                                                </a:lnTo>
                                                <a:lnTo>
                                                  <a:pt x="2226" y="549"/>
                                                </a:lnTo>
                                                <a:lnTo>
                                                  <a:pt x="2172" y="495"/>
                                                </a:lnTo>
                                                <a:lnTo>
                                                  <a:pt x="2116" y="443"/>
                                                </a:lnTo>
                                                <a:lnTo>
                                                  <a:pt x="2056" y="395"/>
                                                </a:lnTo>
                                                <a:lnTo>
                                                  <a:pt x="1994" y="351"/>
                                                </a:lnTo>
                                                <a:lnTo>
                                                  <a:pt x="1929" y="311"/>
                                                </a:lnTo>
                                                <a:lnTo>
                                                  <a:pt x="1861" y="275"/>
                                                </a:lnTo>
                                                <a:lnTo>
                                                  <a:pt x="1791" y="243"/>
                                                </a:lnTo>
                                                <a:lnTo>
                                                  <a:pt x="1717" y="217"/>
                                                </a:lnTo>
                                                <a:close/>
                                                <a:moveTo>
                                                  <a:pt x="998" y="209"/>
                                                </a:moveTo>
                                                <a:lnTo>
                                                  <a:pt x="922" y="235"/>
                                                </a:lnTo>
                                                <a:lnTo>
                                                  <a:pt x="849" y="267"/>
                                                </a:lnTo>
                                                <a:lnTo>
                                                  <a:pt x="778" y="302"/>
                                                </a:lnTo>
                                                <a:lnTo>
                                                  <a:pt x="710" y="342"/>
                                                </a:lnTo>
                                                <a:lnTo>
                                                  <a:pt x="646" y="387"/>
                                                </a:lnTo>
                                                <a:lnTo>
                                                  <a:pt x="584" y="435"/>
                                                </a:lnTo>
                                                <a:lnTo>
                                                  <a:pt x="526" y="488"/>
                                                </a:lnTo>
                                                <a:lnTo>
                                                  <a:pt x="471" y="543"/>
                                                </a:lnTo>
                                                <a:lnTo>
                                                  <a:pt x="527" y="569"/>
                                                </a:lnTo>
                                                <a:lnTo>
                                                  <a:pt x="586" y="594"/>
                                                </a:lnTo>
                                                <a:lnTo>
                                                  <a:pt x="648" y="619"/>
                                                </a:lnTo>
                                                <a:lnTo>
                                                  <a:pt x="713" y="640"/>
                                                </a:lnTo>
                                                <a:lnTo>
                                                  <a:pt x="782" y="658"/>
                                                </a:lnTo>
                                                <a:lnTo>
                                                  <a:pt x="806" y="582"/>
                                                </a:lnTo>
                                                <a:lnTo>
                                                  <a:pt x="832" y="510"/>
                                                </a:lnTo>
                                                <a:lnTo>
                                                  <a:pt x="861" y="440"/>
                                                </a:lnTo>
                                                <a:lnTo>
                                                  <a:pt x="892" y="376"/>
                                                </a:lnTo>
                                                <a:lnTo>
                                                  <a:pt x="925" y="315"/>
                                                </a:lnTo>
                                                <a:lnTo>
                                                  <a:pt x="961" y="259"/>
                                                </a:lnTo>
                                                <a:lnTo>
                                                  <a:pt x="998" y="209"/>
                                                </a:lnTo>
                                                <a:close/>
                                                <a:moveTo>
                                                  <a:pt x="1276" y="172"/>
                                                </a:moveTo>
                                                <a:lnTo>
                                                  <a:pt x="1239" y="189"/>
                                                </a:lnTo>
                                                <a:lnTo>
                                                  <a:pt x="1204" y="213"/>
                                                </a:lnTo>
                                                <a:lnTo>
                                                  <a:pt x="1168" y="243"/>
                                                </a:lnTo>
                                                <a:lnTo>
                                                  <a:pt x="1133" y="279"/>
                                                </a:lnTo>
                                                <a:lnTo>
                                                  <a:pt x="1100" y="321"/>
                                                </a:lnTo>
                                                <a:lnTo>
                                                  <a:pt x="1067" y="368"/>
                                                </a:lnTo>
                                                <a:lnTo>
                                                  <a:pt x="1036" y="421"/>
                                                </a:lnTo>
                                                <a:lnTo>
                                                  <a:pt x="1007" y="479"/>
                                                </a:lnTo>
                                                <a:lnTo>
                                                  <a:pt x="979" y="543"/>
                                                </a:lnTo>
                                                <a:lnTo>
                                                  <a:pt x="952" y="612"/>
                                                </a:lnTo>
                                                <a:lnTo>
                                                  <a:pt x="929" y="684"/>
                                                </a:lnTo>
                                                <a:lnTo>
                                                  <a:pt x="1013" y="697"/>
                                                </a:lnTo>
                                                <a:lnTo>
                                                  <a:pt x="1099" y="707"/>
                                                </a:lnTo>
                                                <a:lnTo>
                                                  <a:pt x="1187" y="716"/>
                                                </a:lnTo>
                                                <a:lnTo>
                                                  <a:pt x="1276" y="720"/>
                                                </a:lnTo>
                                                <a:lnTo>
                                                  <a:pt x="1276" y="172"/>
                                                </a:lnTo>
                                                <a:close/>
                                                <a:moveTo>
                                                  <a:pt x="1428" y="169"/>
                                                </a:moveTo>
                                                <a:lnTo>
                                                  <a:pt x="1428" y="721"/>
                                                </a:lnTo>
                                                <a:lnTo>
                                                  <a:pt x="1518" y="716"/>
                                                </a:lnTo>
                                                <a:lnTo>
                                                  <a:pt x="1606" y="709"/>
                                                </a:lnTo>
                                                <a:lnTo>
                                                  <a:pt x="1693" y="697"/>
                                                </a:lnTo>
                                                <a:lnTo>
                                                  <a:pt x="1779" y="684"/>
                                                </a:lnTo>
                                                <a:lnTo>
                                                  <a:pt x="1755" y="611"/>
                                                </a:lnTo>
                                                <a:lnTo>
                                                  <a:pt x="1728" y="541"/>
                                                </a:lnTo>
                                                <a:lnTo>
                                                  <a:pt x="1700" y="477"/>
                                                </a:lnTo>
                                                <a:lnTo>
                                                  <a:pt x="1671" y="419"/>
                                                </a:lnTo>
                                                <a:lnTo>
                                                  <a:pt x="1639" y="365"/>
                                                </a:lnTo>
                                                <a:lnTo>
                                                  <a:pt x="1606" y="317"/>
                                                </a:lnTo>
                                                <a:lnTo>
                                                  <a:pt x="1572" y="276"/>
                                                </a:lnTo>
                                                <a:lnTo>
                                                  <a:pt x="1537" y="239"/>
                                                </a:lnTo>
                                                <a:lnTo>
                                                  <a:pt x="1500" y="210"/>
                                                </a:lnTo>
                                                <a:lnTo>
                                                  <a:pt x="1464" y="186"/>
                                                </a:lnTo>
                                                <a:lnTo>
                                                  <a:pt x="1428" y="169"/>
                                                </a:lnTo>
                                                <a:close/>
                                                <a:moveTo>
                                                  <a:pt x="1345" y="0"/>
                                                </a:moveTo>
                                                <a:lnTo>
                                                  <a:pt x="1437" y="3"/>
                                                </a:lnTo>
                                                <a:lnTo>
                                                  <a:pt x="1528" y="12"/>
                                                </a:lnTo>
                                                <a:lnTo>
                                                  <a:pt x="1616" y="27"/>
                                                </a:lnTo>
                                                <a:lnTo>
                                                  <a:pt x="1702" y="48"/>
                                                </a:lnTo>
                                                <a:lnTo>
                                                  <a:pt x="1787" y="75"/>
                                                </a:lnTo>
                                                <a:lnTo>
                                                  <a:pt x="1869" y="106"/>
                                                </a:lnTo>
                                                <a:lnTo>
                                                  <a:pt x="1947" y="142"/>
                                                </a:lnTo>
                                                <a:lnTo>
                                                  <a:pt x="2024" y="184"/>
                                                </a:lnTo>
                                                <a:lnTo>
                                                  <a:pt x="2097" y="230"/>
                                                </a:lnTo>
                                                <a:lnTo>
                                                  <a:pt x="2167" y="281"/>
                                                </a:lnTo>
                                                <a:lnTo>
                                                  <a:pt x="2234" y="335"/>
                                                </a:lnTo>
                                                <a:lnTo>
                                                  <a:pt x="2297" y="395"/>
                                                </a:lnTo>
                                                <a:lnTo>
                                                  <a:pt x="2355" y="457"/>
                                                </a:lnTo>
                                                <a:lnTo>
                                                  <a:pt x="2411" y="524"/>
                                                </a:lnTo>
                                                <a:lnTo>
                                                  <a:pt x="2461" y="593"/>
                                                </a:lnTo>
                                                <a:lnTo>
                                                  <a:pt x="2507" y="667"/>
                                                </a:lnTo>
                                                <a:lnTo>
                                                  <a:pt x="2549" y="744"/>
                                                </a:lnTo>
                                                <a:lnTo>
                                                  <a:pt x="2585" y="823"/>
                                                </a:lnTo>
                                                <a:lnTo>
                                                  <a:pt x="2616" y="904"/>
                                                </a:lnTo>
                                                <a:lnTo>
                                                  <a:pt x="2643" y="988"/>
                                                </a:lnTo>
                                                <a:lnTo>
                                                  <a:pt x="2664" y="1075"/>
                                                </a:lnTo>
                                                <a:lnTo>
                                                  <a:pt x="2679" y="1164"/>
                                                </a:lnTo>
                                                <a:lnTo>
                                                  <a:pt x="2688" y="1253"/>
                                                </a:lnTo>
                                                <a:lnTo>
                                                  <a:pt x="2691" y="1346"/>
                                                </a:lnTo>
                                                <a:lnTo>
                                                  <a:pt x="2688" y="1438"/>
                                                </a:lnTo>
                                                <a:lnTo>
                                                  <a:pt x="2679" y="1528"/>
                                                </a:lnTo>
                                                <a:lnTo>
                                                  <a:pt x="2664" y="1617"/>
                                                </a:lnTo>
                                                <a:lnTo>
                                                  <a:pt x="2643" y="1703"/>
                                                </a:lnTo>
                                                <a:lnTo>
                                                  <a:pt x="2616" y="1787"/>
                                                </a:lnTo>
                                                <a:lnTo>
                                                  <a:pt x="2585" y="1869"/>
                                                </a:lnTo>
                                                <a:lnTo>
                                                  <a:pt x="2549" y="1949"/>
                                                </a:lnTo>
                                                <a:lnTo>
                                                  <a:pt x="2507" y="2024"/>
                                                </a:lnTo>
                                                <a:lnTo>
                                                  <a:pt x="2461" y="2098"/>
                                                </a:lnTo>
                                                <a:lnTo>
                                                  <a:pt x="2411" y="2168"/>
                                                </a:lnTo>
                                                <a:lnTo>
                                                  <a:pt x="2355" y="2234"/>
                                                </a:lnTo>
                                                <a:lnTo>
                                                  <a:pt x="2297" y="2297"/>
                                                </a:lnTo>
                                                <a:lnTo>
                                                  <a:pt x="2234" y="2356"/>
                                                </a:lnTo>
                                                <a:lnTo>
                                                  <a:pt x="2167" y="2411"/>
                                                </a:lnTo>
                                                <a:lnTo>
                                                  <a:pt x="2097" y="2461"/>
                                                </a:lnTo>
                                                <a:lnTo>
                                                  <a:pt x="2024" y="2508"/>
                                                </a:lnTo>
                                                <a:lnTo>
                                                  <a:pt x="1947" y="2549"/>
                                                </a:lnTo>
                                                <a:lnTo>
                                                  <a:pt x="1869" y="2585"/>
                                                </a:lnTo>
                                                <a:lnTo>
                                                  <a:pt x="1787" y="2618"/>
                                                </a:lnTo>
                                                <a:lnTo>
                                                  <a:pt x="1702" y="2644"/>
                                                </a:lnTo>
                                                <a:lnTo>
                                                  <a:pt x="1616" y="2664"/>
                                                </a:lnTo>
                                                <a:lnTo>
                                                  <a:pt x="1528" y="2679"/>
                                                </a:lnTo>
                                                <a:lnTo>
                                                  <a:pt x="1437" y="2688"/>
                                                </a:lnTo>
                                                <a:lnTo>
                                                  <a:pt x="1345" y="2691"/>
                                                </a:lnTo>
                                                <a:lnTo>
                                                  <a:pt x="1253" y="2688"/>
                                                </a:lnTo>
                                                <a:lnTo>
                                                  <a:pt x="1162" y="2679"/>
                                                </a:lnTo>
                                                <a:lnTo>
                                                  <a:pt x="1075" y="2664"/>
                                                </a:lnTo>
                                                <a:lnTo>
                                                  <a:pt x="988" y="2644"/>
                                                </a:lnTo>
                                                <a:lnTo>
                                                  <a:pt x="904" y="2618"/>
                                                </a:lnTo>
                                                <a:lnTo>
                                                  <a:pt x="822" y="2585"/>
                                                </a:lnTo>
                                                <a:lnTo>
                                                  <a:pt x="743" y="2549"/>
                                                </a:lnTo>
                                                <a:lnTo>
                                                  <a:pt x="667" y="2508"/>
                                                </a:lnTo>
                                                <a:lnTo>
                                                  <a:pt x="593" y="2461"/>
                                                </a:lnTo>
                                                <a:lnTo>
                                                  <a:pt x="524" y="2411"/>
                                                </a:lnTo>
                                                <a:lnTo>
                                                  <a:pt x="457" y="2356"/>
                                                </a:lnTo>
                                                <a:lnTo>
                                                  <a:pt x="394" y="2297"/>
                                                </a:lnTo>
                                                <a:lnTo>
                                                  <a:pt x="335" y="2234"/>
                                                </a:lnTo>
                                                <a:lnTo>
                                                  <a:pt x="280" y="2168"/>
                                                </a:lnTo>
                                                <a:lnTo>
                                                  <a:pt x="230" y="2098"/>
                                                </a:lnTo>
                                                <a:lnTo>
                                                  <a:pt x="184" y="2024"/>
                                                </a:lnTo>
                                                <a:lnTo>
                                                  <a:pt x="142" y="1949"/>
                                                </a:lnTo>
                                                <a:lnTo>
                                                  <a:pt x="106" y="1869"/>
                                                </a:lnTo>
                                                <a:lnTo>
                                                  <a:pt x="74" y="1787"/>
                                                </a:lnTo>
                                                <a:lnTo>
                                                  <a:pt x="47" y="1703"/>
                                                </a:lnTo>
                                                <a:lnTo>
                                                  <a:pt x="27" y="1617"/>
                                                </a:lnTo>
                                                <a:lnTo>
                                                  <a:pt x="12" y="1528"/>
                                                </a:lnTo>
                                                <a:lnTo>
                                                  <a:pt x="3" y="1438"/>
                                                </a:lnTo>
                                                <a:lnTo>
                                                  <a:pt x="0" y="1346"/>
                                                </a:lnTo>
                                                <a:lnTo>
                                                  <a:pt x="3" y="1253"/>
                                                </a:lnTo>
                                                <a:lnTo>
                                                  <a:pt x="12" y="1164"/>
                                                </a:lnTo>
                                                <a:lnTo>
                                                  <a:pt x="27" y="1075"/>
                                                </a:lnTo>
                                                <a:lnTo>
                                                  <a:pt x="47" y="988"/>
                                                </a:lnTo>
                                                <a:lnTo>
                                                  <a:pt x="74" y="904"/>
                                                </a:lnTo>
                                                <a:lnTo>
                                                  <a:pt x="106" y="823"/>
                                                </a:lnTo>
                                                <a:lnTo>
                                                  <a:pt x="142" y="744"/>
                                                </a:lnTo>
                                                <a:lnTo>
                                                  <a:pt x="184" y="667"/>
                                                </a:lnTo>
                                                <a:lnTo>
                                                  <a:pt x="230" y="593"/>
                                                </a:lnTo>
                                                <a:lnTo>
                                                  <a:pt x="280" y="524"/>
                                                </a:lnTo>
                                                <a:lnTo>
                                                  <a:pt x="335" y="457"/>
                                                </a:lnTo>
                                                <a:lnTo>
                                                  <a:pt x="394" y="395"/>
                                                </a:lnTo>
                                                <a:lnTo>
                                                  <a:pt x="457" y="335"/>
                                                </a:lnTo>
                                                <a:lnTo>
                                                  <a:pt x="524" y="281"/>
                                                </a:lnTo>
                                                <a:lnTo>
                                                  <a:pt x="593" y="230"/>
                                                </a:lnTo>
                                                <a:lnTo>
                                                  <a:pt x="667" y="184"/>
                                                </a:lnTo>
                                                <a:lnTo>
                                                  <a:pt x="743" y="142"/>
                                                </a:lnTo>
                                                <a:lnTo>
                                                  <a:pt x="822" y="106"/>
                                                </a:lnTo>
                                                <a:lnTo>
                                                  <a:pt x="904" y="75"/>
                                                </a:lnTo>
                                                <a:lnTo>
                                                  <a:pt x="988" y="48"/>
                                                </a:lnTo>
                                                <a:lnTo>
                                                  <a:pt x="1075" y="27"/>
                                                </a:lnTo>
                                                <a:lnTo>
                                                  <a:pt x="1162" y="12"/>
                                                </a:lnTo>
                                                <a:lnTo>
                                                  <a:pt x="1253" y="3"/>
                                                </a:lnTo>
                                                <a:lnTo>
                                                  <a:pt x="1345" y="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chemeClr val="accent1"/>
                                          </a:solidFill>
                                          <a:ln w="0">
                                            <a:noFill/>
                                            <a:prstDash val="solid"/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vert="horz" wrap="square" lIns="91440" tIns="45720" rIns="91440" bIns="4572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61C32EA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      <o:lock v:ext="edit" verticies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0768AE" w:rsidRPr="00565B06" w:rsidRDefault="000768AE" w:rsidP="00C55346">
                  <w:pPr>
                    <w:pStyle w:val="ContactInfo"/>
                  </w:pPr>
                </w:p>
              </w:tc>
              <w:tc>
                <w:tcPr>
                  <w:tcW w:w="3750" w:type="dxa"/>
                  <w:tcMar>
                    <w:left w:w="720" w:type="dxa"/>
                    <w:right w:w="29" w:type="dxa"/>
                  </w:tcMar>
                </w:tcPr>
                <w:p w:rsidR="000768AE" w:rsidRPr="009D0878" w:rsidRDefault="000768AE" w:rsidP="00C55346">
                  <w:pPr>
                    <w:pStyle w:val="ContactInfo"/>
                    <w:ind w:left="-990"/>
                  </w:pPr>
                </w:p>
              </w:tc>
              <w:tc>
                <w:tcPr>
                  <w:tcW w:w="390" w:type="dxa"/>
                  <w:tcMar>
                    <w:left w:w="0" w:type="dxa"/>
                    <w:right w:w="0" w:type="dxa"/>
                  </w:tcMar>
                </w:tcPr>
                <w:p w:rsidR="000768AE" w:rsidRPr="009D0878" w:rsidRDefault="000768AE" w:rsidP="00C55346">
                  <w:pPr>
                    <w:pStyle w:val="Icons"/>
                  </w:pPr>
                </w:p>
              </w:tc>
            </w:tr>
          </w:tbl>
          <w:p w:rsidR="00E5521B" w:rsidRPr="00565B06" w:rsidRDefault="00E5521B" w:rsidP="003E4C05">
            <w:pPr>
              <w:pStyle w:val="ContactInfo"/>
              <w:ind w:left="-990" w:right="-450" w:hanging="90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B28C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9B5FA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F3AA4314EA64E6BAC7AE33A16B9CCE5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A01CB9" w:rsidRDefault="00F02C88" w:rsidP="007850D1">
      <w:r>
        <w:t>To obtain a</w:t>
      </w:r>
      <w:r w:rsidR="00C32269">
        <w:t xml:space="preserve"> web development</w:t>
      </w:r>
      <w:r w:rsidR="00FE1F5F">
        <w:t xml:space="preserve"> </w:t>
      </w:r>
      <w:r w:rsidR="00FE1F5F" w:rsidRPr="00FE1F5F">
        <w:t>position</w:t>
      </w:r>
      <w:r>
        <w:t xml:space="preserve"> that utilizes my technical and administrative skills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01CB9" w:rsidRPr="00565B06" w:rsidTr="00C855F8">
        <w:tc>
          <w:tcPr>
            <w:tcW w:w="720" w:type="dxa"/>
            <w:tcMar>
              <w:right w:w="216" w:type="dxa"/>
            </w:tcMar>
            <w:vAlign w:val="bottom"/>
          </w:tcPr>
          <w:p w:rsidR="00A01CB9" w:rsidRPr="00565B06" w:rsidRDefault="00A01CB9" w:rsidP="00C855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451AAFD" wp14:editId="1C19684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AEF58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LrK805wIQAA+s0AAA4A&#10;AAAAAAAAAAAAAAAALgIAAGRycy9lMm9Eb2MueG1sUEsBAi0AFAAGAAgAAAAhABhq7IfZAAAAAwEA&#10;AA8AAAAAAAAAAAAAAAAAyiMAAGRycy9kb3ducmV2LnhtbFBLBQYAAAAABAAEAPMAAADQ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" path="m35,l49,2r11,8l67,21r3,14l67,48,60,60,49,67,35,70,21,67,10,60,3,48,,35,3,21,10,10,21,2,35,xe" fillcolor="window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indow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indow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indow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01CB9" w:rsidRPr="00565B06" w:rsidRDefault="009B5FA2" w:rsidP="00C855F8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67B006B17DE429983EFA55BC157AE08"/>
                </w:placeholder>
                <w:temporary/>
                <w:showingPlcHdr/>
                <w15:appearance w15:val="hidden"/>
              </w:sdtPr>
              <w:sdtEndPr/>
              <w:sdtContent>
                <w:r w:rsidR="00A01CB9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A01CB9" w:rsidRPr="00565B06" w:rsidTr="0030430F">
        <w:trPr>
          <w:trHeight w:val="1458"/>
        </w:trPr>
        <w:tc>
          <w:tcPr>
            <w:tcW w:w="4320" w:type="dxa"/>
          </w:tcPr>
          <w:p w:rsidR="00A01CB9" w:rsidRDefault="00A01CB9" w:rsidP="00C855F8">
            <w:pPr>
              <w:pStyle w:val="ListBullet"/>
              <w:spacing w:after="80"/>
            </w:pPr>
            <w:r w:rsidRPr="00141245">
              <w:rPr>
                <w:b/>
              </w:rPr>
              <w:t>Front-End:</w:t>
            </w:r>
            <w:r>
              <w:t xml:space="preserve"> HTML, CSS, Bootstrap, jQuery, JavaScript, AJAX APIs, Responsive Design</w:t>
            </w:r>
            <w:r w:rsidR="00EF6A2C">
              <w:t>, JSX</w:t>
            </w:r>
            <w:bookmarkStart w:id="0" w:name="_GoBack"/>
            <w:bookmarkEnd w:id="0"/>
          </w:p>
          <w:p w:rsidR="00A01CB9" w:rsidRDefault="00A01CB9" w:rsidP="00C855F8">
            <w:pPr>
              <w:pStyle w:val="ListBullet"/>
              <w:spacing w:after="80"/>
            </w:pPr>
            <w:r>
              <w:rPr>
                <w:b/>
              </w:rPr>
              <w:t>Back-</w:t>
            </w:r>
            <w:r w:rsidRPr="00141245">
              <w:rPr>
                <w:b/>
              </w:rPr>
              <w:t>End:</w:t>
            </w:r>
            <w:r>
              <w:t xml:space="preserve"> Node, Express, NPM, RESTful APIs, MVC Model Configuration, React, ASP.NET</w:t>
            </w:r>
          </w:p>
          <w:p w:rsidR="00A01CB9" w:rsidRDefault="00022B56" w:rsidP="00022B56">
            <w:pPr>
              <w:pStyle w:val="ListBullet"/>
              <w:spacing w:after="80"/>
            </w:pPr>
            <w:r w:rsidRPr="001D304E">
              <w:rPr>
                <w:b/>
              </w:rPr>
              <w:t>Database:</w:t>
            </w:r>
            <w:r>
              <w:t xml:space="preserve"> MySQL, MongoDB, Firebase</w:t>
            </w:r>
          </w:p>
          <w:p w:rsidR="00AB111A" w:rsidRPr="00565B06" w:rsidRDefault="00AB111A" w:rsidP="00022B56">
            <w:pPr>
              <w:pStyle w:val="ListBullet"/>
              <w:spacing w:after="80"/>
            </w:pPr>
            <w:r>
              <w:rPr>
                <w:b/>
              </w:rPr>
              <w:t>General</w:t>
            </w:r>
            <w:r w:rsidR="00441F39">
              <w:rPr>
                <w:b/>
              </w:rPr>
              <w:t xml:space="preserve"> PC</w:t>
            </w:r>
            <w:r>
              <w:rPr>
                <w:b/>
              </w:rPr>
              <w:t>:</w:t>
            </w:r>
            <w:r>
              <w:t xml:space="preserve"> Mic</w:t>
            </w:r>
            <w:r w:rsidR="00EB37DB">
              <w:t>rosoft Word, Excel, PPT</w:t>
            </w:r>
          </w:p>
        </w:tc>
        <w:tc>
          <w:tcPr>
            <w:tcW w:w="4320" w:type="dxa"/>
            <w:tcMar>
              <w:left w:w="576" w:type="dxa"/>
            </w:tcMar>
          </w:tcPr>
          <w:p w:rsidR="00A01CB9" w:rsidRPr="00022B56" w:rsidRDefault="00022B56" w:rsidP="00022B56">
            <w:pPr>
              <w:pStyle w:val="ListBullet"/>
              <w:spacing w:after="80"/>
              <w:rPr>
                <w:b/>
              </w:rPr>
            </w:pPr>
            <w:r>
              <w:rPr>
                <w:b/>
              </w:rPr>
              <w:t>Administrative</w:t>
            </w:r>
            <w:r w:rsidR="00A01CB9" w:rsidRPr="00022B56">
              <w:rPr>
                <w:b/>
              </w:rPr>
              <w:t>:</w:t>
            </w:r>
            <w:r w:rsidR="00A01CB9">
              <w:t xml:space="preserve"> Effective Communication, Problem Solving, Creativity and Design, Strategic Planning</w:t>
            </w:r>
            <w:r w:rsidR="001F1272">
              <w:t>, Customer Service, Document Management, Event Coordination, Team Building</w:t>
            </w:r>
          </w:p>
        </w:tc>
      </w:tr>
    </w:tbl>
    <w:p w:rsidR="00A01CB9" w:rsidRPr="00565B06" w:rsidRDefault="00A01CB9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30430F">
        <w:trPr>
          <w:trHeight w:val="80"/>
        </w:trPr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D3DF1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9B5FA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F1E1AC7A0FF4B9DA7A2A1EEE5699D0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3A0C88" w:rsidP="00B47E1E">
      <w:pPr>
        <w:pStyle w:val="Heading2"/>
      </w:pPr>
      <w:r>
        <w:t>Certificate</w:t>
      </w:r>
      <w:r w:rsidR="007C0E0E" w:rsidRPr="00565B06">
        <w:t xml:space="preserve"> | </w:t>
      </w:r>
      <w:r>
        <w:rPr>
          <w:rStyle w:val="Emphasis"/>
        </w:rPr>
        <w:t>University of North Carolina at Charlotte</w:t>
      </w:r>
    </w:p>
    <w:p w:rsidR="007C0E0E" w:rsidRPr="00565B06" w:rsidRDefault="003A0C88" w:rsidP="004F199F">
      <w:pPr>
        <w:pStyle w:val="Heading3"/>
      </w:pPr>
      <w:r>
        <w:t>FEB 2017</w:t>
      </w:r>
      <w:r w:rsidR="007C0E0E" w:rsidRPr="00565B06">
        <w:t xml:space="preserve"> – </w:t>
      </w:r>
      <w:r>
        <w:t>AUG 2017</w:t>
      </w:r>
    </w:p>
    <w:p w:rsidR="000E24AC" w:rsidRPr="00565B06" w:rsidRDefault="003A0C88" w:rsidP="007850D1">
      <w:r>
        <w:t>Full Stack Web Development Program</w:t>
      </w:r>
    </w:p>
    <w:p w:rsidR="007C0E0E" w:rsidRPr="00565B06" w:rsidRDefault="003A0C88" w:rsidP="00B47E1E">
      <w:pPr>
        <w:pStyle w:val="Heading2"/>
      </w:pPr>
      <w:r>
        <w:t>Bachelor of Arts</w:t>
      </w:r>
      <w:r w:rsidR="007C0E0E" w:rsidRPr="00565B06">
        <w:t xml:space="preserve"> | </w:t>
      </w:r>
      <w:r>
        <w:rPr>
          <w:rStyle w:val="Emphasis"/>
        </w:rPr>
        <w:t>University of North Carolina at Chapel Hill</w:t>
      </w:r>
    </w:p>
    <w:p w:rsidR="007C0E0E" w:rsidRPr="00565B06" w:rsidRDefault="003A0C88" w:rsidP="004F199F">
      <w:pPr>
        <w:pStyle w:val="Heading3"/>
      </w:pPr>
      <w:r>
        <w:t>AUG 2009</w:t>
      </w:r>
      <w:r w:rsidR="007C0E0E" w:rsidRPr="00565B06">
        <w:t xml:space="preserve"> – </w:t>
      </w:r>
      <w:r>
        <w:t>may 2012</w:t>
      </w:r>
    </w:p>
    <w:p w:rsidR="007C0E0E" w:rsidRPr="00565B06" w:rsidRDefault="003A0C88" w:rsidP="007C0E0E">
      <w:r>
        <w:t>3.05 GPA, Public Service Scholar, Carolina Covenant Scholar, Hayden B Renwick Award Recipient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B0FD9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A01CB9" w:rsidP="0004158B">
            <w:pPr>
              <w:pStyle w:val="Heading1"/>
              <w:outlineLvl w:val="0"/>
            </w:pPr>
            <w:r>
              <w:t>LEADERSHIP EXPERIENCE</w:t>
            </w:r>
          </w:p>
        </w:tc>
      </w:tr>
    </w:tbl>
    <w:p w:rsidR="005E088C" w:rsidRPr="00565B06" w:rsidRDefault="00A01CB9" w:rsidP="00B47E1E">
      <w:pPr>
        <w:pStyle w:val="Heading2"/>
      </w:pPr>
      <w:r>
        <w:t>Lead EC Teacher</w:t>
      </w:r>
      <w:r w:rsidR="005E088C" w:rsidRPr="00565B06">
        <w:t xml:space="preserve"> | </w:t>
      </w:r>
      <w:r>
        <w:rPr>
          <w:rStyle w:val="Emphasis"/>
        </w:rPr>
        <w:t>Thompson Child Development Center</w:t>
      </w:r>
    </w:p>
    <w:p w:rsidR="005E088C" w:rsidRPr="00565B06" w:rsidRDefault="0075115B" w:rsidP="004F199F">
      <w:pPr>
        <w:pStyle w:val="Heading3"/>
      </w:pPr>
      <w:r>
        <w:t>DEC. 2014</w:t>
      </w:r>
      <w:r w:rsidR="005E088C" w:rsidRPr="00565B06">
        <w:t xml:space="preserve"> – </w:t>
      </w:r>
      <w:r>
        <w:t>OCT. 2016</w:t>
      </w:r>
    </w:p>
    <w:p w:rsidR="0075115B" w:rsidRDefault="0075115B" w:rsidP="0075115B">
      <w:r>
        <w:t>•</w:t>
      </w:r>
      <w:r>
        <w:tab/>
        <w:t xml:space="preserve">Developed detailed lesson plans, creative publications, and exploratory activities </w:t>
      </w:r>
    </w:p>
    <w:p w:rsidR="0075115B" w:rsidRDefault="0075115B" w:rsidP="0075115B">
      <w:r>
        <w:t>•</w:t>
      </w:r>
      <w:r>
        <w:tab/>
        <w:t>Taught and documented according to The Creative Curriculum, while meeting deadlines</w:t>
      </w:r>
    </w:p>
    <w:p w:rsidR="0075115B" w:rsidRDefault="0075115B" w:rsidP="0075115B">
      <w:r>
        <w:t>•</w:t>
      </w:r>
      <w:r>
        <w:tab/>
        <w:t>Adhered to State and NAEYC Guidelines to ensure child wellness and development</w:t>
      </w:r>
    </w:p>
    <w:p w:rsidR="0075115B" w:rsidRPr="00565B06" w:rsidRDefault="0075115B" w:rsidP="0075115B">
      <w:r>
        <w:t>•</w:t>
      </w:r>
      <w:r>
        <w:tab/>
        <w:t>Modified all activities for children with exceptionalities and managed classroom behavior</w:t>
      </w:r>
    </w:p>
    <w:p w:rsidR="005E088C" w:rsidRPr="00565B06" w:rsidRDefault="00A01CB9" w:rsidP="00B47E1E">
      <w:pPr>
        <w:pStyle w:val="Heading2"/>
      </w:pPr>
      <w:r>
        <w:t>Assistant Manager</w:t>
      </w:r>
      <w:r w:rsidR="0075115B">
        <w:t xml:space="preserve"> &amp; Child Watch Lead/Teacher</w:t>
      </w:r>
      <w:r w:rsidR="005E088C" w:rsidRPr="00565B06">
        <w:t xml:space="preserve"> | </w:t>
      </w:r>
      <w:proofErr w:type="spellStart"/>
      <w:r>
        <w:rPr>
          <w:rStyle w:val="Emphasis"/>
        </w:rPr>
        <w:t>Kidz</w:t>
      </w:r>
      <w:proofErr w:type="spellEnd"/>
      <w:r>
        <w:rPr>
          <w:rStyle w:val="Emphasis"/>
        </w:rPr>
        <w:t xml:space="preserve"> Play Here</w:t>
      </w:r>
    </w:p>
    <w:p w:rsidR="005E088C" w:rsidRPr="00565B06" w:rsidRDefault="00A01CB9" w:rsidP="004F199F">
      <w:pPr>
        <w:pStyle w:val="Heading3"/>
      </w:pPr>
      <w:r>
        <w:t>OCT</w:t>
      </w:r>
      <w:r w:rsidR="0075115B">
        <w:t>.</w:t>
      </w:r>
      <w:r>
        <w:t xml:space="preserve"> 2013</w:t>
      </w:r>
      <w:r w:rsidR="005E088C" w:rsidRPr="00565B06">
        <w:t xml:space="preserve"> – </w:t>
      </w:r>
      <w:r w:rsidR="0075115B">
        <w:t>DEC. 2015</w:t>
      </w:r>
    </w:p>
    <w:p w:rsidR="005E088C" w:rsidRDefault="003E4E5C" w:rsidP="0075115B">
      <w:r>
        <w:t>•</w:t>
      </w:r>
      <w:r>
        <w:tab/>
        <w:t>C</w:t>
      </w:r>
      <w:r w:rsidR="00F74574">
        <w:t>reated each monthly staff schedule</w:t>
      </w:r>
      <w:r>
        <w:t xml:space="preserve"> and produced daily cash flow statements</w:t>
      </w:r>
    </w:p>
    <w:p w:rsidR="001E22E1" w:rsidRDefault="0075115B" w:rsidP="0075115B">
      <w:r>
        <w:t>•</w:t>
      </w:r>
      <w:r>
        <w:tab/>
        <w:t>Taught</w:t>
      </w:r>
      <w:r w:rsidR="005D0A2B">
        <w:t xml:space="preserve"> half-day preschool, created</w:t>
      </w:r>
      <w:r>
        <w:t xml:space="preserve"> lesson plans</w:t>
      </w:r>
      <w:r w:rsidR="005D0A2B">
        <w:t xml:space="preserve">, and </w:t>
      </w:r>
      <w:r w:rsidR="003E4E5C">
        <w:t>supervised Child Watch staff</w:t>
      </w:r>
    </w:p>
    <w:p w:rsidR="00316CE4" w:rsidRDefault="0075115B" w:rsidP="00316CE4">
      <w:r>
        <w:t>•</w:t>
      </w:r>
      <w:r>
        <w:tab/>
        <w:t>Resolved conflicts and communicated with students, parents, and staff</w:t>
      </w:r>
    </w:p>
    <w:p w:rsidR="001E22E1" w:rsidRPr="00565B06" w:rsidRDefault="001E22E1" w:rsidP="00316CE4">
      <w:r w:rsidRPr="001E22E1">
        <w:t>•</w:t>
      </w:r>
      <w:r w:rsidR="001E4622">
        <w:tab/>
        <w:t>Interviewed potential staff</w:t>
      </w:r>
      <w:r w:rsidR="003E4E5C">
        <w:t xml:space="preserve">, </w:t>
      </w:r>
      <w:r w:rsidRPr="001E22E1">
        <w:t>trained new employees</w:t>
      </w:r>
      <w:r w:rsidR="003E4E5C">
        <w:t>, and evaluated performances</w:t>
      </w:r>
    </w:p>
    <w:sectPr w:rsidR="001E22E1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FA2" w:rsidRDefault="009B5FA2" w:rsidP="00F534FB">
      <w:pPr>
        <w:spacing w:after="0"/>
      </w:pPr>
      <w:r>
        <w:separator/>
      </w:r>
    </w:p>
  </w:endnote>
  <w:endnote w:type="continuationSeparator" w:id="0">
    <w:p w:rsidR="009B5FA2" w:rsidRDefault="009B5FA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C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FA2" w:rsidRDefault="009B5FA2" w:rsidP="00F534FB">
      <w:pPr>
        <w:spacing w:after="0"/>
      </w:pPr>
      <w:r>
        <w:separator/>
      </w:r>
    </w:p>
  </w:footnote>
  <w:footnote w:type="continuationSeparator" w:id="0">
    <w:p w:rsidR="009B5FA2" w:rsidRDefault="009B5FA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B25D3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674AF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A"/>
    <w:rsid w:val="00002750"/>
    <w:rsid w:val="0000281C"/>
    <w:rsid w:val="00004D4E"/>
    <w:rsid w:val="00011895"/>
    <w:rsid w:val="00013818"/>
    <w:rsid w:val="00022B56"/>
    <w:rsid w:val="00024730"/>
    <w:rsid w:val="000348ED"/>
    <w:rsid w:val="00040CF1"/>
    <w:rsid w:val="0004158B"/>
    <w:rsid w:val="00051DFD"/>
    <w:rsid w:val="00056FE7"/>
    <w:rsid w:val="000570FF"/>
    <w:rsid w:val="00057244"/>
    <w:rsid w:val="00062703"/>
    <w:rsid w:val="0006454B"/>
    <w:rsid w:val="00075B13"/>
    <w:rsid w:val="000768AE"/>
    <w:rsid w:val="00092692"/>
    <w:rsid w:val="00096203"/>
    <w:rsid w:val="000A0229"/>
    <w:rsid w:val="000C086A"/>
    <w:rsid w:val="000D242D"/>
    <w:rsid w:val="000E24AC"/>
    <w:rsid w:val="000E4A73"/>
    <w:rsid w:val="000F79EA"/>
    <w:rsid w:val="00134F92"/>
    <w:rsid w:val="00137C09"/>
    <w:rsid w:val="00137DC1"/>
    <w:rsid w:val="00141245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304E"/>
    <w:rsid w:val="001E08A4"/>
    <w:rsid w:val="001E22E1"/>
    <w:rsid w:val="001E4622"/>
    <w:rsid w:val="001F1272"/>
    <w:rsid w:val="0020735F"/>
    <w:rsid w:val="002140DF"/>
    <w:rsid w:val="002146F8"/>
    <w:rsid w:val="00215593"/>
    <w:rsid w:val="00217917"/>
    <w:rsid w:val="002367AA"/>
    <w:rsid w:val="002372E8"/>
    <w:rsid w:val="0023768B"/>
    <w:rsid w:val="00242EAA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B6D52"/>
    <w:rsid w:val="002F10E7"/>
    <w:rsid w:val="002F69E4"/>
    <w:rsid w:val="00300A98"/>
    <w:rsid w:val="003020CB"/>
    <w:rsid w:val="0030430F"/>
    <w:rsid w:val="0030724A"/>
    <w:rsid w:val="00316CE4"/>
    <w:rsid w:val="00323C3F"/>
    <w:rsid w:val="003279A4"/>
    <w:rsid w:val="00337114"/>
    <w:rsid w:val="0035004C"/>
    <w:rsid w:val="003542C1"/>
    <w:rsid w:val="003571C8"/>
    <w:rsid w:val="00383057"/>
    <w:rsid w:val="0039703C"/>
    <w:rsid w:val="003974BB"/>
    <w:rsid w:val="003A091E"/>
    <w:rsid w:val="003A0C88"/>
    <w:rsid w:val="003E4C05"/>
    <w:rsid w:val="003E4E5C"/>
    <w:rsid w:val="003E5D64"/>
    <w:rsid w:val="004014E1"/>
    <w:rsid w:val="00403149"/>
    <w:rsid w:val="004037EF"/>
    <w:rsid w:val="00405BAD"/>
    <w:rsid w:val="004113D8"/>
    <w:rsid w:val="00416463"/>
    <w:rsid w:val="00423827"/>
    <w:rsid w:val="00437B8B"/>
    <w:rsid w:val="00441F3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0A2B"/>
    <w:rsid w:val="005E088C"/>
    <w:rsid w:val="005E6E43"/>
    <w:rsid w:val="005F2467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115B"/>
    <w:rsid w:val="00755346"/>
    <w:rsid w:val="00776E3A"/>
    <w:rsid w:val="007850D1"/>
    <w:rsid w:val="007857C8"/>
    <w:rsid w:val="00785FF6"/>
    <w:rsid w:val="00790C0A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2ECB"/>
    <w:rsid w:val="00933CCA"/>
    <w:rsid w:val="0093795C"/>
    <w:rsid w:val="00940673"/>
    <w:rsid w:val="009411E8"/>
    <w:rsid w:val="00946B24"/>
    <w:rsid w:val="00951192"/>
    <w:rsid w:val="00952C89"/>
    <w:rsid w:val="009540F4"/>
    <w:rsid w:val="00956B75"/>
    <w:rsid w:val="009918BB"/>
    <w:rsid w:val="009931F7"/>
    <w:rsid w:val="00994768"/>
    <w:rsid w:val="009A3F4C"/>
    <w:rsid w:val="009B4952"/>
    <w:rsid w:val="009B5FA2"/>
    <w:rsid w:val="009C63EE"/>
    <w:rsid w:val="009D0878"/>
    <w:rsid w:val="009D449D"/>
    <w:rsid w:val="009E62E6"/>
    <w:rsid w:val="009E65EC"/>
    <w:rsid w:val="009F2058"/>
    <w:rsid w:val="009F391D"/>
    <w:rsid w:val="00A01CB9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111A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25A4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269"/>
    <w:rsid w:val="00C3233C"/>
    <w:rsid w:val="00C3763A"/>
    <w:rsid w:val="00C55346"/>
    <w:rsid w:val="00C564E9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0921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7DB"/>
    <w:rsid w:val="00EE0848"/>
    <w:rsid w:val="00EF6A2C"/>
    <w:rsid w:val="00F02C88"/>
    <w:rsid w:val="00F03B1E"/>
    <w:rsid w:val="00F03F2C"/>
    <w:rsid w:val="00F1202D"/>
    <w:rsid w:val="00F217AB"/>
    <w:rsid w:val="00F25C7F"/>
    <w:rsid w:val="00F35A06"/>
    <w:rsid w:val="00F435D3"/>
    <w:rsid w:val="00F44FBB"/>
    <w:rsid w:val="00F46425"/>
    <w:rsid w:val="00F5078D"/>
    <w:rsid w:val="00F534FB"/>
    <w:rsid w:val="00F56FFE"/>
    <w:rsid w:val="00F74574"/>
    <w:rsid w:val="00F904FC"/>
    <w:rsid w:val="00F935BF"/>
    <w:rsid w:val="00F94EB5"/>
    <w:rsid w:val="00FA4359"/>
    <w:rsid w:val="00FA4C84"/>
    <w:rsid w:val="00FB0F18"/>
    <w:rsid w:val="00FE18B2"/>
    <w:rsid w:val="00FE1F5F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FE64C"/>
  <w15:chartTrackingRefBased/>
  <w15:docId w15:val="{0B13FC09-FE2D-4849-BBC4-333F5405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5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babi91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3AA4314EA64E6BAC7AE33A16B9C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03B3D-6772-4388-BB3C-9218A2D097DE}"/>
      </w:docPartPr>
      <w:docPartBody>
        <w:p w:rsidR="00162E71" w:rsidRDefault="00FD3212">
          <w:pPr>
            <w:pStyle w:val="6F3AA4314EA64E6BAC7AE33A16B9CCE5"/>
          </w:pPr>
          <w:r w:rsidRPr="00565B06">
            <w:t>Objective</w:t>
          </w:r>
        </w:p>
      </w:docPartBody>
    </w:docPart>
    <w:docPart>
      <w:docPartPr>
        <w:name w:val="6F1E1AC7A0FF4B9DA7A2A1EEE5699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FC1BD-90A4-4169-8064-C7F58A9BCB77}"/>
      </w:docPartPr>
      <w:docPartBody>
        <w:p w:rsidR="00162E71" w:rsidRDefault="00FD3212">
          <w:pPr>
            <w:pStyle w:val="6F1E1AC7A0FF4B9DA7A2A1EEE5699D0D"/>
          </w:pPr>
          <w:r w:rsidRPr="00565B06">
            <w:t>Education</w:t>
          </w:r>
        </w:p>
      </w:docPartBody>
    </w:docPart>
    <w:docPart>
      <w:docPartPr>
        <w:name w:val="667B006B17DE429983EFA55BC157A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F09F-FFA4-433E-A3DF-098CD3094C08}"/>
      </w:docPartPr>
      <w:docPartBody>
        <w:p w:rsidR="00162E71" w:rsidRDefault="003F40F6" w:rsidP="003F40F6">
          <w:pPr>
            <w:pStyle w:val="667B006B17DE429983EFA55BC157AE08"/>
          </w:pPr>
          <w:r w:rsidRPr="00565B06">
            <w:t>Skills</w:t>
          </w:r>
        </w:p>
      </w:docPartBody>
    </w:docPart>
    <w:docPart>
      <w:docPartPr>
        <w:name w:val="96708F0A69214E1E842CCCA73445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CC34-2AE3-4E63-A3A4-3BF395C9A585}"/>
      </w:docPartPr>
      <w:docPartBody>
        <w:p w:rsidR="00162E71" w:rsidRDefault="003F40F6" w:rsidP="003F40F6">
          <w:pPr>
            <w:pStyle w:val="96708F0A69214E1E842CCCA73445BD9E"/>
          </w:pPr>
          <w:r w:rsidRPr="009D0878">
            <w:t>Address</w:t>
          </w:r>
        </w:p>
      </w:docPartBody>
    </w:docPart>
    <w:docPart>
      <w:docPartPr>
        <w:name w:val="03F143EEE18C41C280BD8DE0319AB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128B8-B657-482E-9C8F-12C5A73C531C}"/>
      </w:docPartPr>
      <w:docPartBody>
        <w:p w:rsidR="00162E71" w:rsidRDefault="003F40F6" w:rsidP="003F40F6">
          <w:pPr>
            <w:pStyle w:val="03F143EEE18C41C280BD8DE0319AB80A"/>
          </w:pPr>
          <w:r w:rsidRPr="009D0878">
            <w:t>Phone</w:t>
          </w:r>
        </w:p>
      </w:docPartBody>
    </w:docPart>
    <w:docPart>
      <w:docPartPr>
        <w:name w:val="09AF4189407E4C2DB32BCCE5C0E9F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6EA8-2AD4-41C8-980A-9A3343B1AA82}"/>
      </w:docPartPr>
      <w:docPartBody>
        <w:p w:rsidR="00162E71" w:rsidRDefault="003F40F6" w:rsidP="003F40F6">
          <w:pPr>
            <w:pStyle w:val="09AF4189407E4C2DB32BCCE5C0E9F18A"/>
          </w:pPr>
          <w:r w:rsidRPr="009D0878">
            <w:t>Email</w:t>
          </w:r>
        </w:p>
      </w:docPartBody>
    </w:docPart>
    <w:docPart>
      <w:docPartPr>
        <w:name w:val="6E4756E9C74645BBBBB5C943A9D8A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826C-BBEC-401C-9747-A8042779F741}"/>
      </w:docPartPr>
      <w:docPartBody>
        <w:p w:rsidR="00162E71" w:rsidRDefault="003F40F6" w:rsidP="003F40F6">
          <w:pPr>
            <w:pStyle w:val="6E4756E9C74645BBBBB5C943A9D8AC9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F6"/>
    <w:rsid w:val="00162E71"/>
    <w:rsid w:val="003F40F6"/>
    <w:rsid w:val="00DA6707"/>
    <w:rsid w:val="00F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C5C35831424E83FE7BFA487B9AFA">
    <w:name w:val="4309C5C35831424E83FE7BFA487B9AFA"/>
  </w:style>
  <w:style w:type="paragraph" w:customStyle="1" w:styleId="968A0891D0DF46C2BB751DEFC9BA549A">
    <w:name w:val="968A0891D0DF46C2BB751DEFC9BA549A"/>
  </w:style>
  <w:style w:type="paragraph" w:customStyle="1" w:styleId="22218C7B473A442D9A11BB257E4F36CA">
    <w:name w:val="22218C7B473A442D9A11BB257E4F36CA"/>
  </w:style>
  <w:style w:type="paragraph" w:customStyle="1" w:styleId="C6F2F6E4ACDC48CBB6B85545DE4F74E9">
    <w:name w:val="C6F2F6E4ACDC48CBB6B85545DE4F74E9"/>
  </w:style>
  <w:style w:type="paragraph" w:customStyle="1" w:styleId="F2AE467EAC3C41F1B4840C0323F2158D">
    <w:name w:val="F2AE467EAC3C41F1B4840C0323F2158D"/>
  </w:style>
  <w:style w:type="paragraph" w:customStyle="1" w:styleId="7106334ACB5B4A41A804480E134D2ABA">
    <w:name w:val="7106334ACB5B4A41A804480E134D2ABA"/>
  </w:style>
  <w:style w:type="paragraph" w:customStyle="1" w:styleId="483FD4A96A06488B81C277B2D284A115">
    <w:name w:val="483FD4A96A06488B81C277B2D284A115"/>
  </w:style>
  <w:style w:type="paragraph" w:customStyle="1" w:styleId="6F3AA4314EA64E6BAC7AE33A16B9CCE5">
    <w:name w:val="6F3AA4314EA64E6BAC7AE33A16B9CCE5"/>
  </w:style>
  <w:style w:type="paragraph" w:customStyle="1" w:styleId="05815D4432F44F13ADECF194748554F8">
    <w:name w:val="05815D4432F44F13ADECF194748554F8"/>
  </w:style>
  <w:style w:type="paragraph" w:customStyle="1" w:styleId="6F1E1AC7A0FF4B9DA7A2A1EEE5699D0D">
    <w:name w:val="6F1E1AC7A0FF4B9DA7A2A1EEE5699D0D"/>
  </w:style>
  <w:style w:type="paragraph" w:customStyle="1" w:styleId="D9077D8714F74C648C051619F77BC4B1">
    <w:name w:val="D9077D8714F74C648C051619F77BC4B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4DB6C917600466F8A76BF2D4706768D">
    <w:name w:val="D4DB6C917600466F8A76BF2D4706768D"/>
  </w:style>
  <w:style w:type="paragraph" w:customStyle="1" w:styleId="D84AEE4ADB0F43069445E0AA70331A1E">
    <w:name w:val="D84AEE4ADB0F43069445E0AA70331A1E"/>
  </w:style>
  <w:style w:type="paragraph" w:customStyle="1" w:styleId="16994F25DE2D4453976CA20AF3611B63">
    <w:name w:val="16994F25DE2D4453976CA20AF3611B63"/>
  </w:style>
  <w:style w:type="paragraph" w:customStyle="1" w:styleId="3ACE7576C460450F9CF0A8F635D35970">
    <w:name w:val="3ACE7576C460450F9CF0A8F635D35970"/>
  </w:style>
  <w:style w:type="paragraph" w:customStyle="1" w:styleId="E7C1A9E30FD949D69B7ED588AAE5C006">
    <w:name w:val="E7C1A9E30FD949D69B7ED588AAE5C006"/>
  </w:style>
  <w:style w:type="paragraph" w:customStyle="1" w:styleId="DADEB89B4ACE45AEAEB35531C73C0037">
    <w:name w:val="DADEB89B4ACE45AEAEB35531C73C0037"/>
  </w:style>
  <w:style w:type="paragraph" w:customStyle="1" w:styleId="3722C39FCA8E4E02A48B4908D00116BD">
    <w:name w:val="3722C39FCA8E4E02A48B4908D00116BD"/>
  </w:style>
  <w:style w:type="paragraph" w:customStyle="1" w:styleId="9CD8793526D54223B16716F3F48BAA36">
    <w:name w:val="9CD8793526D54223B16716F3F48BAA36"/>
  </w:style>
  <w:style w:type="paragraph" w:customStyle="1" w:styleId="DBD57C018D8D4816A9AA7ADEF5180AF8">
    <w:name w:val="DBD57C018D8D4816A9AA7ADEF5180AF8"/>
  </w:style>
  <w:style w:type="paragraph" w:customStyle="1" w:styleId="7F0659F939534F41AA9A0144AC2D2571">
    <w:name w:val="7F0659F939534F41AA9A0144AC2D2571"/>
  </w:style>
  <w:style w:type="paragraph" w:customStyle="1" w:styleId="11930D2DC9FE4774A13666496B37A15C">
    <w:name w:val="11930D2DC9FE4774A13666496B37A15C"/>
  </w:style>
  <w:style w:type="paragraph" w:customStyle="1" w:styleId="72CB1E2B804A40D2848ADADF7695EEA6">
    <w:name w:val="72CB1E2B804A40D2848ADADF7695EEA6"/>
  </w:style>
  <w:style w:type="paragraph" w:customStyle="1" w:styleId="56BB37B7C12442F79424121BED9F6426">
    <w:name w:val="56BB37B7C12442F79424121BED9F6426"/>
  </w:style>
  <w:style w:type="paragraph" w:customStyle="1" w:styleId="4F2999D4DA8F461DAA1E4DD5D51D8568">
    <w:name w:val="4F2999D4DA8F461DAA1E4DD5D51D8568"/>
  </w:style>
  <w:style w:type="paragraph" w:customStyle="1" w:styleId="8D556EE7AE8342D1BAE6E39EE959177F">
    <w:name w:val="8D556EE7AE8342D1BAE6E39EE959177F"/>
  </w:style>
  <w:style w:type="paragraph" w:customStyle="1" w:styleId="AA69E198A27D492981410996DDEAC7AF">
    <w:name w:val="AA69E198A27D492981410996DDEAC7AF"/>
  </w:style>
  <w:style w:type="paragraph" w:customStyle="1" w:styleId="DB0CAD4AE6C74C53AF401B3764C197EA">
    <w:name w:val="DB0CAD4AE6C74C53AF401B3764C197EA"/>
  </w:style>
  <w:style w:type="paragraph" w:customStyle="1" w:styleId="2D648AD4D28548F1888A27BE61D9A36D">
    <w:name w:val="2D648AD4D28548F1888A27BE61D9A36D"/>
  </w:style>
  <w:style w:type="paragraph" w:customStyle="1" w:styleId="79B8E363C1B141B1831124DF5B889A18">
    <w:name w:val="79B8E363C1B141B1831124DF5B889A18"/>
  </w:style>
  <w:style w:type="paragraph" w:customStyle="1" w:styleId="22C6A665C8EB47FD91F059801BB9B37D">
    <w:name w:val="22C6A665C8EB47FD91F059801BB9B37D"/>
  </w:style>
  <w:style w:type="paragraph" w:customStyle="1" w:styleId="148139CF2B5A464490EF648F1965B8CD">
    <w:name w:val="148139CF2B5A464490EF648F1965B8CD"/>
  </w:style>
  <w:style w:type="paragraph" w:customStyle="1" w:styleId="702D860B1AA645388C15073B3AFA5529">
    <w:name w:val="702D860B1AA645388C15073B3AFA5529"/>
  </w:style>
  <w:style w:type="paragraph" w:customStyle="1" w:styleId="BC03E4AF37284F5FA5F7ABEDB40D5186">
    <w:name w:val="BC03E4AF37284F5FA5F7ABEDB40D5186"/>
  </w:style>
  <w:style w:type="paragraph" w:customStyle="1" w:styleId="114A79DAB0824BEA9D4E2EF3D3781C78">
    <w:name w:val="114A79DAB0824BEA9D4E2EF3D3781C78"/>
  </w:style>
  <w:style w:type="paragraph" w:customStyle="1" w:styleId="5E4F74C2720449279002094F4B62E754">
    <w:name w:val="5E4F74C2720449279002094F4B62E754"/>
  </w:style>
  <w:style w:type="paragraph" w:customStyle="1" w:styleId="2E873A57B7E241E7A602744ECF444DF0">
    <w:name w:val="2E873A57B7E241E7A602744ECF444DF0"/>
  </w:style>
  <w:style w:type="paragraph" w:customStyle="1" w:styleId="D2C36CADD51542E58EB8938EACB4E06E">
    <w:name w:val="D2C36CADD51542E58EB8938EACB4E06E"/>
  </w:style>
  <w:style w:type="paragraph" w:customStyle="1" w:styleId="EBAF12EBCDB940C1B5B32954F81B376E">
    <w:name w:val="EBAF12EBCDB940C1B5B32954F81B376E"/>
  </w:style>
  <w:style w:type="paragraph" w:customStyle="1" w:styleId="2D1CCE44762041A0ADB5F0FEC95B38EB">
    <w:name w:val="2D1CCE44762041A0ADB5F0FEC95B38EB"/>
    <w:rsid w:val="003F40F6"/>
  </w:style>
  <w:style w:type="paragraph" w:customStyle="1" w:styleId="FD2E0F40287943118A65B7A2FE405A34">
    <w:name w:val="FD2E0F40287943118A65B7A2FE405A34"/>
    <w:rsid w:val="003F40F6"/>
  </w:style>
  <w:style w:type="paragraph" w:customStyle="1" w:styleId="B0B53315981C4EAFBCF277FF8C5AFB38">
    <w:name w:val="B0B53315981C4EAFBCF277FF8C5AFB38"/>
    <w:rsid w:val="003F40F6"/>
  </w:style>
  <w:style w:type="paragraph" w:customStyle="1" w:styleId="9132A2BF55E94332A5DF73A1E866406C">
    <w:name w:val="9132A2BF55E94332A5DF73A1E866406C"/>
    <w:rsid w:val="003F40F6"/>
  </w:style>
  <w:style w:type="paragraph" w:customStyle="1" w:styleId="667B006B17DE429983EFA55BC157AE08">
    <w:name w:val="667B006B17DE429983EFA55BC157AE08"/>
    <w:rsid w:val="003F40F6"/>
  </w:style>
  <w:style w:type="paragraph" w:customStyle="1" w:styleId="B966FF33694447839D8BEBBA611EFB2A">
    <w:name w:val="B966FF33694447839D8BEBBA611EFB2A"/>
    <w:rsid w:val="003F40F6"/>
  </w:style>
  <w:style w:type="paragraph" w:customStyle="1" w:styleId="1C5E7E2CBB5E46D8B627546026978848">
    <w:name w:val="1C5E7E2CBB5E46D8B627546026978848"/>
    <w:rsid w:val="003F40F6"/>
  </w:style>
  <w:style w:type="paragraph" w:customStyle="1" w:styleId="C46FF2F534E7402E960C3F1AE2859107">
    <w:name w:val="C46FF2F534E7402E960C3F1AE2859107"/>
    <w:rsid w:val="003F40F6"/>
  </w:style>
  <w:style w:type="paragraph" w:customStyle="1" w:styleId="255C423857BF479EB5A80EB0853678F5">
    <w:name w:val="255C423857BF479EB5A80EB0853678F5"/>
    <w:rsid w:val="003F40F6"/>
  </w:style>
  <w:style w:type="paragraph" w:customStyle="1" w:styleId="9A77FF6C875B46E1AA2B2DB18D17114F">
    <w:name w:val="9A77FF6C875B46E1AA2B2DB18D17114F"/>
    <w:rsid w:val="003F40F6"/>
  </w:style>
  <w:style w:type="paragraph" w:customStyle="1" w:styleId="B6D0BC3F635D4387BB06FBE62CFF28B0">
    <w:name w:val="B6D0BC3F635D4387BB06FBE62CFF28B0"/>
    <w:rsid w:val="003F40F6"/>
  </w:style>
  <w:style w:type="paragraph" w:customStyle="1" w:styleId="AA29B797681C452098DBAA767FFBDD59">
    <w:name w:val="AA29B797681C452098DBAA767FFBDD59"/>
    <w:rsid w:val="003F40F6"/>
  </w:style>
  <w:style w:type="paragraph" w:customStyle="1" w:styleId="96708F0A69214E1E842CCCA73445BD9E">
    <w:name w:val="96708F0A69214E1E842CCCA73445BD9E"/>
    <w:rsid w:val="003F40F6"/>
  </w:style>
  <w:style w:type="paragraph" w:customStyle="1" w:styleId="03F143EEE18C41C280BD8DE0319AB80A">
    <w:name w:val="03F143EEE18C41C280BD8DE0319AB80A"/>
    <w:rsid w:val="003F40F6"/>
  </w:style>
  <w:style w:type="paragraph" w:customStyle="1" w:styleId="09AF4189407E4C2DB32BCCE5C0E9F18A">
    <w:name w:val="09AF4189407E4C2DB32BCCE5C0E9F18A"/>
    <w:rsid w:val="003F40F6"/>
  </w:style>
  <w:style w:type="paragraph" w:customStyle="1" w:styleId="7A7DDBF90D56409CBF55BB4B66CE89DF">
    <w:name w:val="7A7DDBF90D56409CBF55BB4B66CE89DF"/>
    <w:rsid w:val="003F40F6"/>
  </w:style>
  <w:style w:type="paragraph" w:customStyle="1" w:styleId="6E4756E9C74645BBBBB5C943A9D8AC93">
    <w:name w:val="6E4756E9C74645BBBBB5C943A9D8AC93"/>
    <w:rsid w:val="003F4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5531 Hornaday Road, Unit B, Greensboro, NC 27409 </CompanyAddress>
  <CompanyPhone>(336) 690-2434</CompanyPhone>
  <CompanyFax/>
  <CompanyEmail>tarheeljessicajones@gmail.com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1042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jaybabi91</dc:creator>
  <cp:keywords>www.linkedin.com/in/jessica-jones-21b700136</cp:keywords>
  <dc:description/>
  <cp:lastModifiedBy>jaybabi91</cp:lastModifiedBy>
  <cp:revision>19</cp:revision>
  <cp:lastPrinted>2017-08-24T05:08:00Z</cp:lastPrinted>
  <dcterms:created xsi:type="dcterms:W3CDTF">2017-08-23T21:40:00Z</dcterms:created>
  <dcterms:modified xsi:type="dcterms:W3CDTF">2017-09-01T11:38:00Z</dcterms:modified>
  <cp:category/>
  <cp:contentStatus>tarheeljessicajones.com</cp:contentStatus>
</cp:coreProperties>
</file>